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36" w:type="dxa"/>
        <w:tblInd w:w="-396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135"/>
        <w:gridCol w:w="425"/>
        <w:gridCol w:w="1491"/>
        <w:gridCol w:w="428"/>
        <w:gridCol w:w="1063"/>
        <w:gridCol w:w="702"/>
        <w:gridCol w:w="198"/>
        <w:gridCol w:w="381"/>
        <w:gridCol w:w="210"/>
        <w:gridCol w:w="1491"/>
        <w:gridCol w:w="351"/>
        <w:gridCol w:w="292"/>
        <w:gridCol w:w="848"/>
        <w:gridCol w:w="346"/>
        <w:gridCol w:w="1154"/>
        <w:gridCol w:w="3321"/>
      </w:tblGrid>
      <w:tr w:rsidR="00333BE3" w:rsidRPr="00B740D1" w:rsidTr="0023192F">
        <w:trPr>
          <w:gridAfter w:val="1"/>
          <w:wAfter w:w="3321" w:type="dxa"/>
          <w:trHeight w:val="510"/>
        </w:trPr>
        <w:tc>
          <w:tcPr>
            <w:tcW w:w="10515" w:type="dxa"/>
            <w:gridSpan w:val="15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33BE3" w:rsidRPr="00B740D1" w:rsidRDefault="00333BE3">
            <w:pPr>
              <w:pStyle w:val="7"/>
              <w:rPr>
                <w:rFonts w:ascii="Times New Roman" w:hAnsi="Times New Roman"/>
                <w:color w:val="auto"/>
              </w:rPr>
            </w:pPr>
            <w:r w:rsidRPr="00B740D1">
              <w:rPr>
                <w:rFonts w:ascii="Times New Roman" w:hAnsi="Times New Roman"/>
                <w:color w:val="auto"/>
              </w:rPr>
              <w:t>INFORMATION AND INSPECTION</w:t>
            </w:r>
          </w:p>
          <w:p w:rsidR="00333BE3" w:rsidRPr="00B740D1" w:rsidRDefault="0023192F">
            <w:pPr>
              <w:jc w:val="center"/>
              <w:rPr>
                <w:rFonts w:ascii="Times New Roman" w:hAnsi="Times New Roman"/>
                <w:b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ИНФОРМАЦИЯ</w:t>
            </w:r>
            <w:r w:rsidRPr="004B58BB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И</w:t>
            </w:r>
            <w:r w:rsidRPr="004B58BB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КОНТРОЛЬ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b/>
                <w:lang w:val="ru-RU"/>
              </w:rPr>
              <w:t>1.</w:t>
            </w:r>
            <w:r w:rsidRPr="00B740D1">
              <w:rPr>
                <w:rFonts w:ascii="Times New Roman" w:hAnsi="Times New Roman"/>
                <w:b/>
                <w:lang w:val="en-US"/>
              </w:rPr>
              <w:t>Basic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  <w:lang w:val="en-US"/>
              </w:rPr>
              <w:t>Data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 Основные данные</w:t>
            </w:r>
          </w:p>
        </w:tc>
      </w:tr>
      <w:tr w:rsidR="00333BE3" w:rsidRPr="00BB7874" w:rsidTr="0023192F">
        <w:trPr>
          <w:gridAfter w:val="1"/>
          <w:wAfter w:w="3321" w:type="dxa"/>
          <w:cantSplit/>
          <w:trHeight w:val="793"/>
        </w:trPr>
        <w:tc>
          <w:tcPr>
            <w:tcW w:w="1560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>Тип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en-US"/>
              </w:rPr>
              <w:t>Type</w:t>
            </w:r>
          </w:p>
        </w:tc>
        <w:tc>
          <w:tcPr>
            <w:tcW w:w="1491" w:type="dxa"/>
            <w:tcBorders>
              <w:left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pStyle w:val="20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>Предприятие-изготовитель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z w:val="18"/>
                <w:lang w:val="en-US"/>
              </w:rPr>
              <w:t>Manufacture</w:t>
            </w:r>
          </w:p>
        </w:tc>
        <w:tc>
          <w:tcPr>
            <w:tcW w:w="14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z w:val="18"/>
              </w:rPr>
              <w:t>Заводской номер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z w:val="18"/>
                <w:lang w:val="en-US"/>
              </w:rPr>
              <w:t>Serial No</w:t>
            </w:r>
          </w:p>
        </w:tc>
        <w:tc>
          <w:tcPr>
            <w:tcW w:w="14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333BE3" w:rsidRPr="00B740D1" w:rsidRDefault="00D45C68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Номи</w:t>
            </w:r>
            <w:r w:rsidR="00333BE3" w:rsidRPr="00B740D1">
              <w:rPr>
                <w:rFonts w:ascii="Times New Roman" w:hAnsi="Times New Roman"/>
                <w:sz w:val="18"/>
                <w:lang w:val="ru-RU"/>
              </w:rPr>
              <w:t>нальная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>Мощность КВт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</w:rPr>
              <w:t>Rated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z w:val="18"/>
              </w:rPr>
              <w:t>power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, </w:t>
            </w:r>
            <w:r w:rsidRPr="00B740D1">
              <w:rPr>
                <w:rFonts w:ascii="Times New Roman" w:hAnsi="Times New Roman"/>
                <w:sz w:val="18"/>
              </w:rPr>
              <w:t>kW</w:t>
            </w:r>
          </w:p>
        </w:tc>
        <w:tc>
          <w:tcPr>
            <w:tcW w:w="1491" w:type="dxa"/>
            <w:tcBorders>
              <w:left w:val="single" w:sz="6" w:space="0" w:color="auto"/>
              <w:right w:val="single" w:sz="6" w:space="0" w:color="auto"/>
            </w:tcBorders>
          </w:tcPr>
          <w:p w:rsidR="00333BE3" w:rsidRPr="00B740D1" w:rsidRDefault="00333BE3" w:rsidP="00D45C68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>Номинальное напряжение,  В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en-US"/>
              </w:rPr>
              <w:t>Rated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z w:val="18"/>
                <w:lang w:val="en-US"/>
              </w:rPr>
              <w:t>Voltage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  </w:t>
            </w:r>
            <w:r w:rsidRPr="00B740D1">
              <w:rPr>
                <w:rFonts w:ascii="Times New Roman" w:hAnsi="Times New Roman"/>
                <w:sz w:val="18"/>
                <w:lang w:val="en-US"/>
              </w:rPr>
              <w:t>V</w:t>
            </w:r>
          </w:p>
        </w:tc>
        <w:tc>
          <w:tcPr>
            <w:tcW w:w="149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>Номинальный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ток, А 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</w:rPr>
              <w:t>Rated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z w:val="18"/>
              </w:rPr>
              <w:t>current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, </w:t>
            </w:r>
            <w:r w:rsidRPr="00B740D1"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1500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>Частота вращения об/мин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</w:rPr>
              <w:t>RPM</w:t>
            </w:r>
          </w:p>
        </w:tc>
      </w:tr>
      <w:tr w:rsidR="0023192F" w:rsidRPr="00B740D1" w:rsidTr="0023192F">
        <w:trPr>
          <w:cantSplit/>
          <w:trHeight w:val="512"/>
        </w:trPr>
        <w:sdt>
          <w:sdtPr>
            <w:rPr>
              <w:rFonts w:ascii="Times New Roman" w:hAnsi="Times New Roman"/>
            </w:rPr>
            <w:alias w:val="type"/>
            <w:tag w:val="text"/>
            <w:id w:val="138818844"/>
            <w:placeholder>
              <w:docPart w:val="0C07366FD9934965823EE00874524A29"/>
            </w:placeholder>
            <w:showingPlcHdr/>
          </w:sdtPr>
          <w:sdtContent>
            <w:tc>
              <w:tcPr>
                <w:tcW w:w="1560" w:type="dxa"/>
                <w:gridSpan w:val="2"/>
                <w:tcBorders>
                  <w:top w:val="single" w:sz="6" w:space="0" w:color="auto"/>
                  <w:left w:val="single" w:sz="12" w:space="0" w:color="auto"/>
                  <w:right w:val="single" w:sz="6" w:space="0" w:color="auto"/>
                </w:tcBorders>
              </w:tcPr>
              <w:p w:rsidR="0023192F" w:rsidRPr="00B740D1" w:rsidRDefault="0023192F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manufacturer"/>
            <w:tag w:val="text"/>
            <w:id w:val="138818843"/>
            <w:placeholder>
              <w:docPart w:val="44802479DEE14B79B22E41B41A140CC0"/>
            </w:placeholder>
            <w:showingPlcHdr/>
          </w:sdtPr>
          <w:sdtContent>
            <w:tc>
              <w:tcPr>
                <w:tcW w:w="1491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23192F" w:rsidRPr="00B740D1" w:rsidRDefault="0023192F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serialNumber"/>
            <w:tag w:val="text"/>
            <w:id w:val="138818842"/>
            <w:placeholder>
              <w:docPart w:val="546D726218A3452786AC2CA953215611"/>
            </w:placeholder>
            <w:showingPlcHdr/>
          </w:sdtPr>
          <w:sdtContent>
            <w:tc>
              <w:tcPr>
                <w:tcW w:w="1491" w:type="dxa"/>
                <w:gridSpan w:val="2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23192F" w:rsidRPr="00B740D1" w:rsidRDefault="0023192F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power"/>
            <w:tag w:val="text"/>
            <w:id w:val="138818838"/>
            <w:placeholder>
              <w:docPart w:val="BF6C7A5D8B774D3CB7F8AFF0C7032DF0"/>
            </w:placeholder>
            <w:showingPlcHdr/>
          </w:sdtPr>
          <w:sdtContent>
            <w:tc>
              <w:tcPr>
                <w:tcW w:w="1491" w:type="dxa"/>
                <w:gridSpan w:val="4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23192F" w:rsidRPr="00B740D1" w:rsidRDefault="00622AE6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voltage"/>
            <w:tag w:val="text"/>
            <w:id w:val="138818839"/>
            <w:placeholder>
              <w:docPart w:val="F70B78394A564A43969D72AD2D365DED"/>
            </w:placeholder>
            <w:showingPlcHdr/>
          </w:sdtPr>
          <w:sdtContent>
            <w:tc>
              <w:tcPr>
                <w:tcW w:w="1491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23192F" w:rsidRPr="00B740D1" w:rsidRDefault="00622AE6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nominalCurrent"/>
            <w:tag w:val="text"/>
            <w:id w:val="138818840"/>
            <w:placeholder>
              <w:docPart w:val="48C280BE10844B30AA75B991E1797571"/>
            </w:placeholder>
            <w:showingPlcHdr/>
          </w:sdtPr>
          <w:sdtContent>
            <w:tc>
              <w:tcPr>
                <w:tcW w:w="1491" w:type="dxa"/>
                <w:gridSpan w:val="3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23192F" w:rsidRPr="00B740D1" w:rsidRDefault="00622AE6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23192F" w:rsidRPr="00BB7874" w:rsidRDefault="00BB7874" w:rsidP="00BB7874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  <w:lang w:val="kk-KZ"/>
                </w:rPr>
                <w:alias w:val="rpm"/>
                <w:tag w:val="text"/>
                <w:id w:val="236462234"/>
                <w:placeholder>
                  <w:docPart w:val="16074ECE643C4EDD871F95A4C7F75EEC"/>
                </w:placeholder>
              </w:sdtPr>
              <w:sdtContent>
                <w:r w:rsidRPr="00BB7874">
                  <w:rPr>
                    <w:rFonts w:ascii="Times New Roman" w:hAnsi="Times New Roman"/>
                    <w:lang w:val="en-US"/>
                  </w:rPr>
                  <w:t>---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alias w:val="rpm"/>
            <w:tag w:val="text"/>
            <w:id w:val="138818841"/>
            <w:placeholder>
              <w:docPart w:val="71CA85A81076484F888613E7B107FAC6"/>
            </w:placeholder>
            <w:showingPlcHdr/>
          </w:sdtPr>
          <w:sdtContent>
            <w:tc>
              <w:tcPr>
                <w:tcW w:w="3321" w:type="dxa"/>
              </w:tcPr>
              <w:p w:rsidR="0023192F" w:rsidRPr="00B740D1" w:rsidRDefault="0023192F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</w:tr>
      <w:tr w:rsidR="0023192F" w:rsidRPr="00B740D1" w:rsidTr="0023192F">
        <w:trPr>
          <w:gridAfter w:val="1"/>
          <w:wAfter w:w="3321" w:type="dxa"/>
          <w:cantSplit/>
          <w:trHeight w:val="462"/>
        </w:trPr>
        <w:tc>
          <w:tcPr>
            <w:tcW w:w="5442" w:type="dxa"/>
            <w:gridSpan w:val="7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23192F" w:rsidRPr="00B740D1" w:rsidRDefault="0023192F">
            <w:pPr>
              <w:pStyle w:val="a4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B740D1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19" w:type="dxa"/>
            <w:gridSpan w:val="7"/>
            <w:tcBorders>
              <w:top w:val="single" w:sz="12" w:space="0" w:color="auto"/>
              <w:bottom w:val="doub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B740D1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54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Заключение</w:t>
            </w:r>
          </w:p>
        </w:tc>
      </w:tr>
      <w:tr w:rsidR="0023192F" w:rsidRPr="00B740D1" w:rsidTr="0023192F">
        <w:trPr>
          <w:gridAfter w:val="1"/>
          <w:wAfter w:w="3321" w:type="dxa"/>
          <w:cantSplit/>
          <w:trHeight w:val="462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3192F" w:rsidRPr="00B740D1" w:rsidRDefault="0023192F">
            <w:pPr>
              <w:pStyle w:val="2"/>
              <w:jc w:val="left"/>
              <w:rPr>
                <w:rFonts w:ascii="Times New Roman" w:hAnsi="Times New Roman"/>
                <w:b w:val="0"/>
                <w:color w:val="auto"/>
              </w:rPr>
            </w:pPr>
            <w:r w:rsidRPr="00B740D1">
              <w:rPr>
                <w:rFonts w:ascii="Times New Roman" w:hAnsi="Times New Roman"/>
                <w:b w:val="0"/>
                <w:color w:val="auto"/>
              </w:rPr>
              <w:t>1.1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3192F" w:rsidRPr="00B740D1" w:rsidRDefault="0023192F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</w:rPr>
              <w:t>Ensure</w:t>
            </w:r>
            <w:r w:rsidRPr="00B740D1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</w:rPr>
              <w:t>earthing</w:t>
            </w:r>
            <w:r w:rsidRPr="00B740D1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</w:rPr>
              <w:t>conforms</w:t>
            </w:r>
          </w:p>
          <w:p w:rsidR="0023192F" w:rsidRPr="00B740D1" w:rsidRDefault="0023192F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lang w:val="ru-RU"/>
              </w:rPr>
              <w:t>Проверить соответствие заземления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23192F" w:rsidRPr="004B58BB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OK</w:t>
            </w:r>
          </w:p>
        </w:tc>
      </w:tr>
      <w:tr w:rsidR="0023192F" w:rsidRPr="00B740D1" w:rsidTr="0023192F">
        <w:trPr>
          <w:gridAfter w:val="1"/>
          <w:wAfter w:w="3321" w:type="dxa"/>
          <w:cantSplit/>
          <w:trHeight w:val="47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3192F" w:rsidRPr="00B740D1" w:rsidRDefault="0023192F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B740D1">
              <w:rPr>
                <w:rFonts w:ascii="Times New Roman" w:hAnsi="Times New Roman"/>
                <w:snapToGrid w:val="0"/>
                <w:sz w:val="19"/>
                <w:szCs w:val="19"/>
              </w:rPr>
              <w:t>1.2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3192F" w:rsidRPr="00B740D1" w:rsidRDefault="0023192F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B740D1">
              <w:rPr>
                <w:rFonts w:ascii="Times New Roman" w:hAnsi="Times New Roman"/>
                <w:snapToGrid w:val="0"/>
                <w:sz w:val="19"/>
                <w:szCs w:val="19"/>
              </w:rPr>
              <w:t>Confirm</w:t>
            </w:r>
            <w:r w:rsidRPr="00B740D1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repair of</w:t>
            </w:r>
            <w:r w:rsidRPr="00B740D1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motor</w:t>
            </w:r>
            <w:r w:rsidRPr="00B740D1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9"/>
                <w:szCs w:val="19"/>
              </w:rPr>
              <w:t>are complete.</w:t>
            </w:r>
          </w:p>
          <w:p w:rsidR="0023192F" w:rsidRPr="00B740D1" w:rsidRDefault="0023192F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 завершение</w:t>
            </w:r>
            <w:r w:rsidRPr="00B740D1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ремонта электродвигателя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OK</w:t>
            </w:r>
          </w:p>
        </w:tc>
      </w:tr>
      <w:tr w:rsidR="0023192F" w:rsidRPr="00B740D1" w:rsidTr="0023192F">
        <w:trPr>
          <w:gridAfter w:val="1"/>
          <w:wAfter w:w="3321" w:type="dxa"/>
          <w:cantSplit/>
          <w:trHeight w:val="73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192F" w:rsidRPr="00B740D1" w:rsidRDefault="0023192F">
            <w:pPr>
              <w:pStyle w:val="2"/>
              <w:jc w:val="left"/>
              <w:rPr>
                <w:rFonts w:ascii="Times New Roman" w:hAnsi="Times New Roman"/>
                <w:b w:val="0"/>
                <w:color w:val="auto"/>
              </w:rPr>
            </w:pPr>
            <w:r w:rsidRPr="00B740D1">
              <w:rPr>
                <w:rFonts w:ascii="Times New Roman" w:hAnsi="Times New Roman"/>
                <w:b w:val="0"/>
                <w:color w:val="auto"/>
              </w:rPr>
              <w:t>1.</w:t>
            </w:r>
            <w:r w:rsidRPr="00B740D1">
              <w:rPr>
                <w:rFonts w:ascii="Times New Roman" w:hAnsi="Times New Roman"/>
                <w:b w:val="0"/>
                <w:color w:val="auto"/>
                <w:lang w:val="ru-RU"/>
              </w:rPr>
              <w:t>3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92F" w:rsidRPr="00B740D1" w:rsidRDefault="0023192F">
            <w:pPr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Confirm motor, heater and associated equipment has been isolated and locked off.</w:t>
            </w:r>
          </w:p>
          <w:p w:rsidR="0023192F" w:rsidRPr="00B740D1" w:rsidRDefault="0023192F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lang w:val="ru-RU"/>
              </w:rPr>
              <w:t xml:space="preserve">Подтвердить, что электродвигатель и соответств. оборудование отключено и изолировано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92F" w:rsidRPr="004B58BB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OK</w:t>
            </w:r>
          </w:p>
        </w:tc>
      </w:tr>
      <w:tr w:rsidR="0023192F" w:rsidRPr="00B740D1" w:rsidTr="0023192F">
        <w:trPr>
          <w:gridAfter w:val="1"/>
          <w:wAfter w:w="3321" w:type="dxa"/>
          <w:cantSplit/>
          <w:trHeight w:val="420"/>
        </w:trPr>
        <w:tc>
          <w:tcPr>
            <w:tcW w:w="10515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3192F" w:rsidRPr="00B740D1" w:rsidRDefault="0023192F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B740D1">
              <w:rPr>
                <w:rFonts w:ascii="Times New Roman" w:hAnsi="Times New Roman"/>
                <w:b/>
              </w:rPr>
              <w:t>Test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</w:rPr>
              <w:t>Results</w:t>
            </w:r>
          </w:p>
          <w:p w:rsidR="0023192F" w:rsidRPr="00B740D1" w:rsidRDefault="0023192F">
            <w:pPr>
              <w:pStyle w:val="8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B740D1">
              <w:rPr>
                <w:rFonts w:ascii="Times New Roman" w:hAnsi="Times New Roman"/>
              </w:rPr>
              <w:t>Результаты испытаний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  <w:p w:rsidR="0023192F" w:rsidRPr="00B740D1" w:rsidRDefault="0023192F">
            <w:pPr>
              <w:jc w:val="right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</w:tr>
      <w:tr w:rsidR="0023192F" w:rsidRPr="00B740D1" w:rsidTr="0023192F">
        <w:trPr>
          <w:gridAfter w:val="1"/>
          <w:wAfter w:w="3321" w:type="dxa"/>
          <w:cantSplit/>
          <w:trHeight w:val="462"/>
        </w:trPr>
        <w:tc>
          <w:tcPr>
            <w:tcW w:w="5442" w:type="dxa"/>
            <w:gridSpan w:val="7"/>
            <w:tcBorders>
              <w:left w:val="single" w:sz="12" w:space="0" w:color="auto"/>
              <w:bottom w:val="double" w:sz="6" w:space="0" w:color="auto"/>
            </w:tcBorders>
          </w:tcPr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23192F" w:rsidRPr="00B740D1" w:rsidRDefault="0023192F" w:rsidP="00F360DB">
            <w:pPr>
              <w:pStyle w:val="a4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ОПИСАНИЕ ПРОВЕРКИ</w:t>
            </w:r>
          </w:p>
        </w:tc>
        <w:tc>
          <w:tcPr>
            <w:tcW w:w="3919" w:type="dxa"/>
            <w:gridSpan w:val="7"/>
            <w:tcBorders>
              <w:bottom w:val="double" w:sz="6" w:space="0" w:color="auto"/>
            </w:tcBorders>
          </w:tcPr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B740D1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54" w:type="dxa"/>
            <w:tcBorders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Заключение</w:t>
            </w:r>
          </w:p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</w:p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23192F" w:rsidRPr="00BB7874" w:rsidTr="0023192F">
        <w:trPr>
          <w:gridAfter w:val="1"/>
          <w:wAfter w:w="3321" w:type="dxa"/>
          <w:cantSplit/>
          <w:trHeight w:val="577"/>
        </w:trPr>
        <w:tc>
          <w:tcPr>
            <w:tcW w:w="1135" w:type="dxa"/>
            <w:tcBorders>
              <w:left w:val="single" w:sz="12" w:space="0" w:color="auto"/>
              <w:bottom w:val="nil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2.1</w:t>
            </w:r>
          </w:p>
        </w:tc>
        <w:tc>
          <w:tcPr>
            <w:tcW w:w="9380" w:type="dxa"/>
            <w:gridSpan w:val="14"/>
            <w:tcBorders>
              <w:left w:val="single" w:sz="6" w:space="0" w:color="auto"/>
              <w:bottom w:val="nil"/>
              <w:right w:val="single" w:sz="12" w:space="0" w:color="auto"/>
            </w:tcBorders>
          </w:tcPr>
          <w:p w:rsidR="0023192F" w:rsidRPr="00B740D1" w:rsidRDefault="0023192F">
            <w:pPr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 xml:space="preserve">Disconnect motor and heater. Measure and record winding resistance. </w:t>
            </w:r>
          </w:p>
          <w:p w:rsidR="0023192F" w:rsidRPr="00B740D1" w:rsidRDefault="0023192F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lang w:val="ru-RU"/>
              </w:rPr>
              <w:t>Отключить двигатель и нагреватель.  Измерить  и  зарегистрировать  сопротивление обмоток</w:t>
            </w:r>
          </w:p>
          <w:p w:rsidR="0023192F" w:rsidRPr="00B740D1" w:rsidRDefault="0023192F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</w:tr>
      <w:tr w:rsidR="0023192F" w:rsidRPr="00B740D1" w:rsidTr="0023192F">
        <w:trPr>
          <w:gridAfter w:val="1"/>
          <w:wAfter w:w="3321" w:type="dxa"/>
          <w:cantSplit/>
          <w:trHeight w:val="485"/>
        </w:trPr>
        <w:tc>
          <w:tcPr>
            <w:tcW w:w="113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</w:tc>
        <w:tc>
          <w:tcPr>
            <w:tcW w:w="2344" w:type="dxa"/>
            <w:gridSpan w:val="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</w:rPr>
              <w:t>Test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Испытание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</w:rPr>
              <w:t>Y1-Y2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</w:rPr>
              <w:t>R</w:t>
            </w: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1-</w:t>
            </w:r>
            <w:r w:rsidRPr="00B740D1">
              <w:rPr>
                <w:rFonts w:ascii="Times New Roman" w:hAnsi="Times New Roman"/>
                <w:snapToGrid w:val="0"/>
                <w:sz w:val="16"/>
                <w:lang w:val="en-US"/>
              </w:rPr>
              <w:t>R2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  <w:tc>
          <w:tcPr>
            <w:tcW w:w="234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6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en-US"/>
              </w:rPr>
              <w:t>G1-G2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</w:tr>
      <w:tr w:rsidR="00B740D1" w:rsidRPr="00B740D1" w:rsidTr="0023192F">
        <w:trPr>
          <w:gridAfter w:val="1"/>
          <w:wAfter w:w="3321" w:type="dxa"/>
          <w:cantSplit/>
          <w:trHeight w:val="456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  <w:p w:rsidR="00B740D1" w:rsidRPr="00B740D1" w:rsidRDefault="00B740D1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  <w:p w:rsidR="00B740D1" w:rsidRPr="00B740D1" w:rsidRDefault="00B740D1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</w:tc>
        <w:tc>
          <w:tcPr>
            <w:tcW w:w="2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40D1" w:rsidRPr="00B740D1" w:rsidRDefault="00B740D1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Ohms</w:t>
            </w:r>
          </w:p>
          <w:p w:rsidR="00B740D1" w:rsidRPr="00B740D1" w:rsidRDefault="00B740D1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>Ом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</w:rPr>
              <w:alias w:val="resistenceUUA"/>
              <w:tag w:val="text"/>
              <w:id w:val="227210378"/>
              <w:placeholder>
                <w:docPart w:val="51F084E11BFA4F4F9DB5CEF04AEBCF58"/>
              </w:placeholder>
              <w:showingPlcHdr/>
            </w:sdtPr>
            <w:sdtContent>
              <w:p w:rsidR="00B740D1" w:rsidRPr="00B740D1" w:rsidRDefault="00B740D1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snapToGrid w:val="0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sdtContent>
          </w:sdt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esistenceVVA"/>
                <w:tag w:val="text"/>
                <w:id w:val="227210379"/>
                <w:placeholder>
                  <w:docPart w:val="66E6A2D2F1B64990B8C45EE95CCF4585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2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</w:rPr>
              <w:alias w:val="resistenceWWA"/>
              <w:tag w:val="text"/>
              <w:id w:val="227210380"/>
              <w:placeholder>
                <w:docPart w:val="C39F5FC728684299AE871158C0C5D75C"/>
              </w:placeholder>
              <w:showingPlcHdr/>
            </w:sdtPr>
            <w:sdtContent>
              <w:p w:rsidR="00B740D1" w:rsidRPr="00B740D1" w:rsidRDefault="00B740D1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snapToGrid w:val="0"/>
                  </w:rPr>
                </w:pPr>
                <w:r w:rsidRPr="00B740D1">
                  <w:rPr>
                    <w:rFonts w:ascii="Times New Roman" w:hAnsi="Times New Roman"/>
                  </w:rPr>
                  <w:t>---</w:t>
                </w:r>
              </w:p>
            </w:sdtContent>
          </w:sdt>
        </w:tc>
      </w:tr>
      <w:tr w:rsidR="0023192F" w:rsidRPr="00B740D1" w:rsidTr="0023192F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525"/>
        </w:trPr>
        <w:tc>
          <w:tcPr>
            <w:tcW w:w="1135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>2.2</w:t>
            </w:r>
          </w:p>
        </w:tc>
        <w:tc>
          <w:tcPr>
            <w:tcW w:w="9380" w:type="dxa"/>
            <w:gridSpan w:val="14"/>
            <w:tcBorders>
              <w:right w:val="single" w:sz="12" w:space="0" w:color="auto"/>
            </w:tcBorders>
          </w:tcPr>
          <w:p w:rsidR="0023192F" w:rsidRPr="00B740D1" w:rsidRDefault="0023192F">
            <w:pPr>
              <w:rPr>
                <w:rFonts w:ascii="Times New Roman" w:hAnsi="Times New Roman"/>
              </w:rPr>
            </w:pPr>
            <w:r w:rsidRPr="00B740D1">
              <w:rPr>
                <w:rFonts w:ascii="Times New Roman" w:hAnsi="Times New Roman"/>
              </w:rPr>
              <w:t>Insulation resistance, Mohm</w:t>
            </w:r>
          </w:p>
          <w:p w:rsidR="0023192F" w:rsidRPr="00B740D1" w:rsidRDefault="0023192F">
            <w:pPr>
              <w:rPr>
                <w:rFonts w:ascii="Times New Roman" w:hAnsi="Times New Roman"/>
                <w:lang w:val="en-US"/>
              </w:rPr>
            </w:pPr>
            <w:r w:rsidRPr="00B740D1">
              <w:rPr>
                <w:rFonts w:ascii="Times New Roman" w:hAnsi="Times New Roman"/>
                <w:lang w:val="ru-RU"/>
              </w:rPr>
              <w:t>Сопротивление</w:t>
            </w:r>
            <w:r w:rsidRPr="00B740D1">
              <w:rPr>
                <w:rFonts w:ascii="Times New Roman" w:hAnsi="Times New Roman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lang w:val="ru-RU"/>
              </w:rPr>
              <w:t>изоляции</w:t>
            </w:r>
            <w:r w:rsidRPr="00B740D1">
              <w:rPr>
                <w:rFonts w:ascii="Times New Roman" w:hAnsi="Times New Roman"/>
                <w:lang w:val="en-US"/>
              </w:rPr>
              <w:t xml:space="preserve">, </w:t>
            </w:r>
            <w:r w:rsidRPr="00B740D1">
              <w:rPr>
                <w:rFonts w:ascii="Times New Roman" w:hAnsi="Times New Roman"/>
                <w:lang w:val="ru-RU"/>
              </w:rPr>
              <w:t>М</w:t>
            </w:r>
            <w:r w:rsidRPr="00B740D1">
              <w:rPr>
                <w:rFonts w:ascii="Times New Roman" w:hAnsi="Times New Roman"/>
                <w:lang w:val="en-US"/>
              </w:rPr>
              <w:t>o</w:t>
            </w:r>
            <w:r w:rsidRPr="00B740D1">
              <w:rPr>
                <w:rFonts w:ascii="Times New Roman" w:hAnsi="Times New Roman"/>
                <w:lang w:val="ru-RU"/>
              </w:rPr>
              <w:t>м</w:t>
            </w:r>
            <w:r w:rsidRPr="00B740D1">
              <w:rPr>
                <w:rFonts w:ascii="Times New Roman" w:hAnsi="Times New Roman"/>
                <w:lang w:val="en-US"/>
              </w:rPr>
              <w:t xml:space="preserve"> </w:t>
            </w:r>
          </w:p>
          <w:p w:rsidR="0023192F" w:rsidRPr="00B740D1" w:rsidRDefault="0023192F">
            <w:pPr>
              <w:rPr>
                <w:rFonts w:ascii="Times New Roman" w:hAnsi="Times New Roman"/>
                <w:sz w:val="18"/>
              </w:rPr>
            </w:pPr>
          </w:p>
        </w:tc>
      </w:tr>
      <w:tr w:rsidR="0023192F" w:rsidRPr="00B740D1" w:rsidTr="0023192F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693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>Сопротивление изоляции обмотки статора МОм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</w:rPr>
              <w:t>Motor</w:t>
            </w:r>
            <w:r w:rsidRPr="00B740D1">
              <w:rPr>
                <w:rFonts w:ascii="Times New Roman" w:hAnsi="Times New Roman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</w:rPr>
              <w:t>Winding</w:t>
            </w:r>
            <w:r w:rsidRPr="00B740D1">
              <w:rPr>
                <w:rFonts w:ascii="Times New Roman" w:hAnsi="Times New Roman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</w:rPr>
              <w:t>Mohm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527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  <w:lang w:val="ru-RU"/>
              </w:rPr>
              <w:t>НАГРЕВАТЕЛЬ МОм</w:t>
            </w:r>
            <w:r w:rsidRPr="00B740D1">
              <w:rPr>
                <w:rFonts w:ascii="Times New Roman" w:hAnsi="Times New Roman"/>
                <w:snapToGrid w:val="0"/>
              </w:rPr>
              <w:t xml:space="preserve"> 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Heater</w:t>
            </w:r>
            <w:r w:rsidRPr="00B740D1">
              <w:rPr>
                <w:rFonts w:ascii="Times New Roman" w:hAnsi="Times New Roman"/>
              </w:rPr>
              <w:t xml:space="preserve"> Mohm</w:t>
            </w:r>
          </w:p>
        </w:tc>
      </w:tr>
      <w:tr w:rsidR="0023192F" w:rsidRPr="00B740D1" w:rsidTr="0023192F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525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Y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+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G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+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R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- 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E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  МОм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желтый-зеленый-красный-земля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2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Element to earth</w:t>
            </w:r>
            <w:r w:rsidRPr="00B740D1">
              <w:rPr>
                <w:rFonts w:ascii="Times New Roman" w:hAnsi="Times New Roman"/>
              </w:rPr>
              <w:t>, Mohm</w:t>
            </w:r>
          </w:p>
          <w:p w:rsidR="0023192F" w:rsidRPr="00B740D1" w:rsidRDefault="0023192F" w:rsidP="00F360D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Элемент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к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заземлению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МОм</w:t>
            </w:r>
          </w:p>
        </w:tc>
        <w:tc>
          <w:tcPr>
            <w:tcW w:w="26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Element to winding</w:t>
            </w:r>
            <w:r w:rsidRPr="00B740D1">
              <w:rPr>
                <w:rFonts w:ascii="Times New Roman" w:hAnsi="Times New Roman"/>
              </w:rPr>
              <w:t>, Mohm</w:t>
            </w:r>
          </w:p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lang w:val="ru-RU"/>
              </w:rPr>
              <w:t>Элемент</w:t>
            </w:r>
            <w:r w:rsidRPr="00B740D1">
              <w:rPr>
                <w:rFonts w:ascii="Times New Roman" w:hAnsi="Times New Roman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lang w:val="ru-RU"/>
              </w:rPr>
              <w:t>к</w:t>
            </w:r>
            <w:r w:rsidRPr="00B740D1">
              <w:rPr>
                <w:rFonts w:ascii="Times New Roman" w:hAnsi="Times New Roman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lang w:val="ru-RU"/>
              </w:rPr>
              <w:t>обмотке</w:t>
            </w:r>
            <w:r w:rsidRPr="00B740D1">
              <w:rPr>
                <w:rFonts w:ascii="Times New Roman" w:hAnsi="Times New Roman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lang w:val="ru-RU"/>
              </w:rPr>
              <w:t>МОм</w:t>
            </w:r>
          </w:p>
        </w:tc>
      </w:tr>
      <w:tr w:rsidR="00B740D1" w:rsidRPr="00B740D1" w:rsidTr="0023192F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614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commonResistenceA"/>
                <w:tag w:val="text"/>
                <w:id w:val="227210376"/>
                <w:placeholder>
                  <w:docPart w:val="CB9007D626FC4031A4D3E818FDCF49F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</w:rPr>
                  <w:t>---</w:t>
                </w:r>
              </w:sdtContent>
            </w:sdt>
          </w:p>
          <w:p w:rsidR="00B740D1" w:rsidRPr="00B740D1" w:rsidRDefault="00B740D1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GroundTest"/>
                <w:tag w:val="text"/>
                <w:id w:val="227210386"/>
                <w:placeholder>
                  <w:docPart w:val="D6735A8331594F07B82F11B3C0112CEF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26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WindingTest"/>
                <w:tag w:val="text"/>
                <w:id w:val="227210387"/>
                <w:placeholder>
                  <w:docPart w:val="72EFE08E5567440C81F4650534FDCEF1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</w:tr>
      <w:tr w:rsidR="0023192F" w:rsidRPr="00BB7874" w:rsidTr="0023192F">
        <w:trPr>
          <w:gridAfter w:val="1"/>
          <w:wAfter w:w="3321" w:type="dxa"/>
          <w:cantSplit/>
          <w:trHeight w:val="465"/>
        </w:trPr>
        <w:tc>
          <w:tcPr>
            <w:tcW w:w="1135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192F" w:rsidRPr="00B740D1" w:rsidRDefault="0023192F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en-US"/>
              </w:rPr>
              <w:t>2</w:t>
            </w:r>
            <w:r w:rsidRPr="00B740D1">
              <w:rPr>
                <w:rFonts w:ascii="Times New Roman" w:hAnsi="Times New Roman"/>
                <w:snapToGrid w:val="0"/>
                <w:lang w:val="ru-RU"/>
              </w:rPr>
              <w:t>.</w:t>
            </w:r>
            <w:r w:rsidRPr="00B740D1">
              <w:rPr>
                <w:rFonts w:ascii="Times New Roman" w:hAnsi="Times New Roman"/>
                <w:snapToGrid w:val="0"/>
                <w:lang w:val="en-US"/>
              </w:rPr>
              <w:t>3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bottom w:val="single" w:sz="12" w:space="0" w:color="auto"/>
            </w:tcBorders>
          </w:tcPr>
          <w:p w:rsidR="0023192F" w:rsidRPr="00B740D1" w:rsidRDefault="0023192F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 all equipment is re-connected correctly.</w:t>
            </w:r>
          </w:p>
          <w:p w:rsidR="0023192F" w:rsidRPr="00B740D1" w:rsidRDefault="0023192F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оборудование вновь подсоединено в соответствии с нормами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192F" w:rsidRPr="00B740D1" w:rsidRDefault="0023192F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</w:tc>
      </w:tr>
    </w:tbl>
    <w:p w:rsidR="00333BE3" w:rsidRPr="00B740D1" w:rsidRDefault="00333BE3">
      <w:pPr>
        <w:rPr>
          <w:rFonts w:ascii="Times New Roman" w:hAnsi="Times New Roman"/>
          <w:lang w:val="ru-RU"/>
        </w:rPr>
      </w:pPr>
      <w:r w:rsidRPr="00B740D1">
        <w:rPr>
          <w:rFonts w:ascii="Times New Roman" w:hAnsi="Times New Roman"/>
          <w:lang w:val="ru-RU"/>
        </w:rPr>
        <w:br w:type="page"/>
      </w:r>
    </w:p>
    <w:tbl>
      <w:tblPr>
        <w:tblW w:w="10491" w:type="dxa"/>
        <w:tblInd w:w="-396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913"/>
        <w:gridCol w:w="960"/>
        <w:gridCol w:w="1845"/>
        <w:gridCol w:w="933"/>
        <w:gridCol w:w="15"/>
        <w:gridCol w:w="522"/>
        <w:gridCol w:w="397"/>
        <w:gridCol w:w="933"/>
        <w:gridCol w:w="934"/>
        <w:gridCol w:w="7"/>
        <w:gridCol w:w="653"/>
        <w:gridCol w:w="273"/>
        <w:gridCol w:w="718"/>
        <w:gridCol w:w="216"/>
        <w:gridCol w:w="1172"/>
      </w:tblGrid>
      <w:tr w:rsidR="00333BE3" w:rsidRPr="00BB7874" w:rsidTr="00C108F5">
        <w:trPr>
          <w:cantSplit/>
          <w:trHeight w:val="413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B740D1">
              <w:rPr>
                <w:rFonts w:ascii="Times New Roman" w:hAnsi="Times New Roman"/>
                <w:b/>
                <w:lang w:val="ru-RU"/>
              </w:rPr>
              <w:lastRenderedPageBreak/>
              <w:t>3. Дополнительные испытания и проверки</w:t>
            </w:r>
          </w:p>
          <w:p w:rsidR="00333BE3" w:rsidRPr="00B740D1" w:rsidRDefault="00333BE3">
            <w:pPr>
              <w:jc w:val="center"/>
              <w:rPr>
                <w:rFonts w:ascii="Times New Roman" w:hAnsi="Times New Roman"/>
                <w:b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b/>
                <w:lang w:val="en-US"/>
              </w:rPr>
              <w:t>Additional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  <w:lang w:val="en-US"/>
              </w:rPr>
              <w:t>tests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  <w:lang w:val="en-US"/>
              </w:rPr>
              <w:t>and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  <w:lang w:val="en-US"/>
              </w:rPr>
              <w:t>checks</w:t>
            </w:r>
          </w:p>
        </w:tc>
      </w:tr>
      <w:tr w:rsidR="00F360DB" w:rsidRPr="00B740D1" w:rsidTr="00C108F5">
        <w:trPr>
          <w:cantSplit/>
          <w:trHeight w:val="462"/>
        </w:trPr>
        <w:tc>
          <w:tcPr>
            <w:tcW w:w="5188" w:type="dxa"/>
            <w:gridSpan w:val="6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F360DB" w:rsidRPr="00B740D1" w:rsidRDefault="00F360DB" w:rsidP="00F360DB">
            <w:pPr>
              <w:pStyle w:val="a4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B740D1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B740D1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B740D1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6"/>
                <w:lang w:val="ru-RU"/>
              </w:rPr>
              <w:t xml:space="preserve">Заключение </w:t>
            </w:r>
          </w:p>
        </w:tc>
      </w:tr>
      <w:tr w:rsidR="00333BE3" w:rsidRPr="00B740D1" w:rsidTr="00C108F5">
        <w:trPr>
          <w:cantSplit/>
          <w:trHeight w:val="345"/>
        </w:trPr>
        <w:tc>
          <w:tcPr>
            <w:tcW w:w="913" w:type="dxa"/>
            <w:vMerge w:val="restar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3.1</w:t>
            </w:r>
          </w:p>
        </w:tc>
        <w:tc>
          <w:tcPr>
            <w:tcW w:w="8190" w:type="dxa"/>
            <w:gridSpan w:val="12"/>
            <w:tcBorders>
              <w:left w:val="single" w:sz="6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Perform uncoupled no load run for a period of </w:t>
            </w:r>
            <w:r w:rsidR="00344F21"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60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mins</w:t>
            </w:r>
          </w:p>
          <w:p w:rsidR="00F360DB" w:rsidRPr="00B740D1" w:rsidRDefault="00F360DB" w:rsidP="00F360D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Выполнить обкатку при разъединенной муфте в течение 60 мин</w:t>
            </w:r>
          </w:p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tcBorders>
              <w:left w:val="single" w:sz="6" w:space="0" w:color="auto"/>
              <w:right w:val="single" w:sz="12" w:space="0" w:color="auto"/>
            </w:tcBorders>
          </w:tcPr>
          <w:p w:rsidR="00333BE3" w:rsidRPr="004B58BB" w:rsidRDefault="00333BE3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  <w:p w:rsidR="00B740D1" w:rsidRPr="004B58BB" w:rsidRDefault="00B740D1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z w:val="18"/>
                <w:lang w:val="en-US"/>
              </w:rPr>
              <w:t>Acceptable</w:t>
            </w:r>
          </w:p>
        </w:tc>
      </w:tr>
      <w:tr w:rsidR="00333BE3" w:rsidRPr="00BB7874" w:rsidTr="00C108F5">
        <w:trPr>
          <w:cantSplit/>
          <w:trHeight w:val="345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Monitor and confirm the following test results are acceptable.</w:t>
            </w:r>
          </w:p>
          <w:p w:rsidR="00F360DB" w:rsidRPr="00B740D1" w:rsidRDefault="00F360DB" w:rsidP="00F360D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333BE3" w:rsidRPr="00B740D1" w:rsidRDefault="00333BE3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1388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3BE3" w:rsidRPr="00B740D1" w:rsidRDefault="00333BE3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</w:tc>
      </w:tr>
      <w:tr w:rsidR="00C108F5" w:rsidRPr="00B740D1" w:rsidTr="00C108F5">
        <w:trPr>
          <w:cantSplit/>
          <w:trHeight w:val="448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08F5" w:rsidRPr="00B740D1" w:rsidRDefault="00C108F5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360DB" w:rsidRPr="00B740D1" w:rsidRDefault="00F360DB" w:rsidP="00F360D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Пусковой ток Амперы 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A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B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</w:p>
          <w:p w:rsidR="00C108F5" w:rsidRPr="00B740D1" w:rsidRDefault="00C108F5" w:rsidP="000C091A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Starting current Amps 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A/B/C</w:t>
            </w:r>
          </w:p>
        </w:tc>
        <w:tc>
          <w:tcPr>
            <w:tcW w:w="1867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108F5" w:rsidRPr="00B740D1" w:rsidRDefault="00C108F5" w:rsidP="000C091A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nil"/>
            </w:tcBorders>
          </w:tcPr>
          <w:p w:rsidR="00C108F5" w:rsidRPr="00B740D1" w:rsidRDefault="00C108F5" w:rsidP="000C091A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Voltage AB/BC/AC</w:t>
            </w:r>
          </w:p>
          <w:p w:rsidR="00C108F5" w:rsidRPr="00B740D1" w:rsidRDefault="00C108F5" w:rsidP="00C108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Напряжение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AB/BC/AC</w:t>
            </w:r>
          </w:p>
        </w:tc>
        <w:tc>
          <w:tcPr>
            <w:tcW w:w="2379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C108F5" w:rsidRPr="00B740D1" w:rsidRDefault="00C108F5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      </w:t>
            </w:r>
          </w:p>
          <w:p w:rsidR="00C108F5" w:rsidRPr="00B740D1" w:rsidRDefault="00C108F5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B740D1" w:rsidRPr="00B740D1" w:rsidTr="00C108F5">
        <w:trPr>
          <w:cantSplit/>
          <w:trHeight w:val="554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Время минуты</w:t>
            </w:r>
          </w:p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Time mins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0"/>
                <w:tag w:val="text"/>
                <w:id w:val="227210397"/>
                <w:placeholder>
                  <w:docPart w:val="60ABC74369CE4CD9872D331C7FDE2294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1"/>
                <w:tag w:val="text"/>
                <w:id w:val="227210398"/>
                <w:placeholder>
                  <w:docPart w:val="572957DBE0614887BB171115DA29DDB0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2"/>
                <w:tag w:val="text"/>
                <w:id w:val="227210399"/>
                <w:placeholder>
                  <w:docPart w:val="89BA537ABECE4F70A7A66830335FB19E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3"/>
                <w:tag w:val="text"/>
                <w:id w:val="227210400"/>
                <w:placeholder>
                  <w:docPart w:val="EED52CC3FD1C4F53950359D8E3D06539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4"/>
                <w:tag w:val="text"/>
                <w:id w:val="227210401"/>
                <w:placeholder>
                  <w:docPart w:val="95BED8CB28F2446E878D76352F563221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5"/>
                <w:tag w:val="text"/>
                <w:id w:val="227210402"/>
                <w:placeholder>
                  <w:docPart w:val="1CA3308272624B29B5FA00F2DF3F55FA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6"/>
                <w:tag w:val="text"/>
                <w:id w:val="227210403"/>
                <w:placeholder>
                  <w:docPart w:val="19B932BC1FD14743BCC74282C636105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C108F5">
        <w:trPr>
          <w:cantSplit/>
          <w:trHeight w:val="548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Внешняя температура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Ambient temp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0"/>
                <w:tag w:val="text"/>
                <w:id w:val="227210434"/>
                <w:placeholder>
                  <w:docPart w:val="261B4F0A9CA340CD8C6F4C40E631F01F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1"/>
                <w:tag w:val="text"/>
                <w:id w:val="227210435"/>
                <w:placeholder>
                  <w:docPart w:val="C6D042023C0D4E70A5E93ED8359F1872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2"/>
                <w:tag w:val="text"/>
                <w:id w:val="227210436"/>
                <w:placeholder>
                  <w:docPart w:val="18E397F8FCC342F0B4CB45D7EF5F52C1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3"/>
                <w:tag w:val="text"/>
                <w:id w:val="227210437"/>
                <w:placeholder>
                  <w:docPart w:val="A1A9B5B38094403EB1BE93BEAD20C35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4"/>
                <w:tag w:val="text"/>
                <w:id w:val="227210422"/>
                <w:placeholder>
                  <w:docPart w:val="09B911CD2C1F45A8B90EA2741A5120FC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5"/>
                <w:tag w:val="text"/>
                <w:id w:val="227210421"/>
                <w:placeholder>
                  <w:docPart w:val="BE9B337A4DAE4874A227B83F57D97986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6"/>
                <w:tag w:val="text"/>
                <w:id w:val="227210404"/>
                <w:placeholder>
                  <w:docPart w:val="E093631B5A43416A9BA082F0C24DAA00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E80D73">
        <w:trPr>
          <w:cantSplit/>
          <w:trHeight w:val="556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A)</w:t>
            </w:r>
          </w:p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А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0"/>
                <w:tag w:val="text"/>
                <w:id w:val="227210438"/>
                <w:placeholder>
                  <w:docPart w:val="AE0CDEE3311F461F904880E03DFA9729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1"/>
                <w:tag w:val="text"/>
                <w:id w:val="227210439"/>
                <w:placeholder>
                  <w:docPart w:val="A838EB39929A46B48B1BCDBCA9D642AA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2"/>
                <w:tag w:val="text"/>
                <w:id w:val="227210440"/>
                <w:placeholder>
                  <w:docPart w:val="F6EEFA4931B149628BCBD9E9FD0343C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3"/>
                <w:tag w:val="text"/>
                <w:id w:val="227210441"/>
                <w:placeholder>
                  <w:docPart w:val="06CC733F18064EF1A27FE2F262443566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4"/>
                <w:tag w:val="text"/>
                <w:id w:val="227210423"/>
                <w:placeholder>
                  <w:docPart w:val="F2B118B761A64C55A82E649B11961E4B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5"/>
                <w:tag w:val="text"/>
                <w:id w:val="227210420"/>
                <w:placeholder>
                  <w:docPart w:val="6EA3A50FA09D4BCBBB52370241E4AEC6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6"/>
                <w:tag w:val="text"/>
                <w:id w:val="227210405"/>
                <w:placeholder>
                  <w:docPart w:val="6A9193D25B944DA688A0D1BEC9C2547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E80D73">
        <w:trPr>
          <w:cantSplit/>
          <w:trHeight w:val="55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B)</w:t>
            </w:r>
          </w:p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B)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0"/>
                <w:tag w:val="text"/>
                <w:id w:val="227210442"/>
                <w:placeholder>
                  <w:docPart w:val="7DB72A49D60F42B28CA196404D6DF54F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1"/>
                <w:tag w:val="text"/>
                <w:id w:val="227210443"/>
                <w:placeholder>
                  <w:docPart w:val="C166A5B44B7549D8B81D44C82AFD11DC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2"/>
                <w:tag w:val="text"/>
                <w:id w:val="227210444"/>
                <w:placeholder>
                  <w:docPart w:val="374A49523A0B422EAD4CCFE2A8D8F460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3"/>
                <w:tag w:val="text"/>
                <w:id w:val="227210445"/>
                <w:placeholder>
                  <w:docPart w:val="AE5AA95BFC064DFE9A73841256B2670A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4"/>
                <w:tag w:val="text"/>
                <w:id w:val="227210426"/>
                <w:placeholder>
                  <w:docPart w:val="99DD71263BD043FF9B2203B7D6F7BBD7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5"/>
                <w:tag w:val="text"/>
                <w:id w:val="227210419"/>
                <w:placeholder>
                  <w:docPart w:val="DE5F9EB708AB47D9A4CABA7A7D8A076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6"/>
                <w:tag w:val="text"/>
                <w:id w:val="227210406"/>
                <w:placeholder>
                  <w:docPart w:val="D5ADEF21349447399B83A85F9969B0C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E80D73">
        <w:trPr>
          <w:cantSplit/>
          <w:trHeight w:val="544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C)</w:t>
            </w:r>
          </w:p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C)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0"/>
                <w:tag w:val="text"/>
                <w:id w:val="227210446"/>
                <w:placeholder>
                  <w:docPart w:val="E193988F5E0045239589FFA583FE3276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1"/>
                <w:tag w:val="text"/>
                <w:id w:val="227210447"/>
                <w:placeholder>
                  <w:docPart w:val="B61E01E2E0D7412AAC6CCB2A71313521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2"/>
                <w:tag w:val="text"/>
                <w:id w:val="227210448"/>
                <w:placeholder>
                  <w:docPart w:val="54109D1C047F4519BB38262DF377634C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3"/>
                <w:tag w:val="text"/>
                <w:id w:val="227210449"/>
                <w:placeholder>
                  <w:docPart w:val="44BADB41963343CFB68F8835E4BBEA0A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4"/>
                <w:tag w:val="text"/>
                <w:id w:val="227210427"/>
                <w:placeholder>
                  <w:docPart w:val="DDAB4C1E70554E25BF4361896CAF1123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5"/>
                <w:tag w:val="text"/>
                <w:id w:val="227210418"/>
                <w:placeholder>
                  <w:docPart w:val="D2F9FE16352442DAA0B04CD6355CE054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6"/>
                <w:tag w:val="text"/>
                <w:id w:val="227210407"/>
                <w:placeholder>
                  <w:docPart w:val="9140504DA56443358877E1888CD7597B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E80D73">
        <w:trPr>
          <w:cantSplit/>
          <w:trHeight w:val="566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C108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Speed and Frequency </w:t>
            </w:r>
          </w:p>
          <w:p w:rsidR="00B740D1" w:rsidRPr="00B740D1" w:rsidRDefault="00B740D1" w:rsidP="00C108F5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Частота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вращения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0"/>
                <w:tag w:val="text"/>
                <w:id w:val="227210450"/>
                <w:placeholder>
                  <w:docPart w:val="DF6E958B42AA432C839CDBF46ECC9397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1"/>
                <w:tag w:val="text"/>
                <w:id w:val="227210451"/>
                <w:placeholder>
                  <w:docPart w:val="6119A0A72EEE4C0597D643EC1EE8C87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2"/>
                <w:tag w:val="text"/>
                <w:id w:val="227210452"/>
                <w:placeholder>
                  <w:docPart w:val="5D282DE147614D4784274B4702342399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3"/>
                <w:tag w:val="text"/>
                <w:id w:val="227210453"/>
                <w:placeholder>
                  <w:docPart w:val="BC36544BBE0244BCA64C978A7D57115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4"/>
                <w:tag w:val="text"/>
                <w:id w:val="227210428"/>
                <w:placeholder>
                  <w:docPart w:val="3DF44194904E47EABADD328B217D433B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5"/>
                <w:tag w:val="text"/>
                <w:id w:val="227210417"/>
                <w:placeholder>
                  <w:docPart w:val="CF3764AE20FB44AEB0911B3053CCB379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6"/>
                <w:tag w:val="text"/>
                <w:id w:val="227210408"/>
                <w:placeholder>
                  <w:docPart w:val="EAB92E4AE3F244FFBFE4E46FF14990C7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C108F5">
        <w:trPr>
          <w:cantSplit/>
          <w:trHeight w:val="63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right w:val="single" w:sz="6" w:space="0" w:color="auto"/>
            </w:tcBorders>
          </w:tcPr>
          <w:p w:rsidR="00B740D1" w:rsidRPr="00B740D1" w:rsidRDefault="00B740D1" w:rsidP="00F360D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ведомого привода </w:t>
            </w:r>
          </w:p>
          <w:p w:rsidR="00B740D1" w:rsidRPr="00B740D1" w:rsidRDefault="00B740D1" w:rsidP="00F360DB">
            <w:pPr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NDE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0"/>
                <w:tag w:val="text"/>
                <w:id w:val="227210454"/>
                <w:placeholder>
                  <w:docPart w:val="6E53557C02844677AD6AA448AFBF26A2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1"/>
                <w:tag w:val="text"/>
                <w:id w:val="227210455"/>
                <w:placeholder>
                  <w:docPart w:val="14E797643A8040538500C5EC22B468D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2"/>
                <w:tag w:val="text"/>
                <w:id w:val="227210456"/>
                <w:placeholder>
                  <w:docPart w:val="86C2C95E3A48470D928285FD11ACEBAE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3"/>
                <w:tag w:val="text"/>
                <w:id w:val="227210457"/>
                <w:placeholder>
                  <w:docPart w:val="DC82E42AD2674FEE96F20CC9A094B034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4"/>
                <w:tag w:val="text"/>
                <w:id w:val="227210429"/>
                <w:placeholder>
                  <w:docPart w:val="0069053BFD224685A978109C47C66473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5"/>
                <w:tag w:val="text"/>
                <w:id w:val="227210415"/>
                <w:placeholder>
                  <w:docPart w:val="E2B1201BAEB84FB1B9FCFF0748206267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6"/>
                <w:tag w:val="text"/>
                <w:id w:val="227210409"/>
                <w:placeholder>
                  <w:docPart w:val="C5FC0DF37D4A4778A59713F5F68E5D8A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C108F5">
        <w:trPr>
          <w:cantSplit/>
          <w:trHeight w:val="63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ведущего привода </w:t>
            </w:r>
          </w:p>
          <w:p w:rsidR="00B740D1" w:rsidRPr="00B740D1" w:rsidRDefault="00B740D1" w:rsidP="00F360DB">
            <w:pPr>
              <w:jc w:val="both"/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DE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0"/>
                <w:tag w:val="text"/>
                <w:id w:val="227210527"/>
                <w:placeholder>
                  <w:docPart w:val="9BB6B695725C44DDB6A6B149B5E6C9D7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1"/>
                <w:tag w:val="text"/>
                <w:id w:val="227210528"/>
                <w:placeholder>
                  <w:docPart w:val="2C95CA2087614778988FDBD1E885CB73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2"/>
                <w:tag w:val="text"/>
                <w:id w:val="227210529"/>
                <w:placeholder>
                  <w:docPart w:val="A1D6D77B67C041E58130A90A66CCDD7B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3"/>
                <w:tag w:val="text"/>
                <w:id w:val="227210530"/>
                <w:placeholder>
                  <w:docPart w:val="1687BB41E5AC4CB988A6BAE820C9827F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4"/>
                <w:tag w:val="text"/>
                <w:id w:val="227210531"/>
                <w:placeholder>
                  <w:docPart w:val="FFE5FE12366F4EA7B946190C8F6576F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5"/>
                <w:tag w:val="text"/>
                <w:id w:val="227210532"/>
                <w:placeholder>
                  <w:docPart w:val="21376FEC0ACC433F9370442D52AA244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6"/>
                <w:tag w:val="text"/>
                <w:id w:val="227210533"/>
                <w:placeholder>
                  <w:docPart w:val="420C1F1CB2894AC7A0CF789253249FA9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740D1" w:rsidRPr="00B740D1" w:rsidTr="00E80D73">
        <w:trPr>
          <w:cantSplit/>
          <w:trHeight w:val="536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рамки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B740D1" w:rsidRPr="00B740D1" w:rsidRDefault="00B740D1" w:rsidP="00F360DB">
            <w:pPr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Frame temp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0"/>
                <w:tag w:val="text"/>
                <w:id w:val="227210541"/>
                <w:placeholder>
                  <w:docPart w:val="7E74DBEC523343869D9ABEA7D23308CC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1"/>
                <w:tag w:val="text"/>
                <w:id w:val="227210542"/>
                <w:placeholder>
                  <w:docPart w:val="1C321535E27545D6A66DC36770C9A0B5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2"/>
                <w:tag w:val="text"/>
                <w:id w:val="227210543"/>
                <w:placeholder>
                  <w:docPart w:val="0D16052594194C72BF8231E994BEBC28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3"/>
                <w:tag w:val="text"/>
                <w:id w:val="227210544"/>
                <w:placeholder>
                  <w:docPart w:val="3B8F03EC08F547178D737A8105DE3DCC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4"/>
                <w:tag w:val="text"/>
                <w:id w:val="227210545"/>
                <w:placeholder>
                  <w:docPart w:val="CF8107A39FBC450582017D28535CBCAD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5"/>
                <w:tag w:val="text"/>
                <w:id w:val="227210546"/>
                <w:placeholder>
                  <w:docPart w:val="7E068CCA771B4FE1A3791C7A31BA6B94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40D1" w:rsidRPr="00B740D1" w:rsidRDefault="00070B38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6"/>
                <w:tag w:val="text"/>
                <w:id w:val="227210547"/>
                <w:placeholder>
                  <w:docPart w:val="D452A0BCBA5B44FFB40BF8CAE5F3F616"/>
                </w:placeholder>
                <w:showingPlcHdr/>
              </w:sdtPr>
              <w:sdtContent>
                <w:r w:rsidR="00B740D1" w:rsidRPr="00B740D1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333BE3" w:rsidRPr="00BB7874" w:rsidTr="00C108F5">
        <w:trPr>
          <w:cantSplit/>
          <w:trHeight w:val="63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9578" w:type="dxa"/>
            <w:gridSpan w:val="14"/>
            <w:tcBorders>
              <w:top w:val="single" w:sz="6" w:space="0" w:color="auto"/>
              <w:right w:val="single" w:sz="12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In conjunction with the mechanical group, monitor the motor vibrations.</w:t>
            </w:r>
          </w:p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По согласованию с механиками,  следует отслеживать значения вибрации.</w:t>
            </w:r>
          </w:p>
        </w:tc>
      </w:tr>
      <w:tr w:rsidR="00F360DB" w:rsidRPr="00B740D1" w:rsidTr="00E80D73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3.3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8F63FB" w:rsidRPr="00B740D1" w:rsidRDefault="008F63FB" w:rsidP="00F360D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 all bolts are correct and in place.</w:t>
            </w:r>
          </w:p>
          <w:p w:rsidR="00F360DB" w:rsidRPr="00B740D1" w:rsidRDefault="00F360DB" w:rsidP="00F360D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60DB" w:rsidRPr="004B58BB" w:rsidRDefault="00F360DB" w:rsidP="00B740D1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en-US"/>
              </w:rPr>
              <w:t>OK</w:t>
            </w: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F360DB" w:rsidRPr="00B740D1" w:rsidTr="00E80D73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F360DB" w:rsidRPr="00B740D1" w:rsidRDefault="00F360DB" w:rsidP="00F360DB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3.4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8F63FB" w:rsidRPr="00B740D1" w:rsidRDefault="008F63FB" w:rsidP="00F360D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 anti-condensation heater is functioning.</w:t>
            </w:r>
          </w:p>
          <w:p w:rsidR="00F360DB" w:rsidRPr="00B740D1" w:rsidRDefault="00F360DB" w:rsidP="008F63F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F360DB" w:rsidRPr="004B58BB" w:rsidRDefault="00F360DB" w:rsidP="00B740D1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en-US"/>
              </w:rPr>
              <w:t>OK</w:t>
            </w: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3BE3" w:rsidRPr="00B740D1" w:rsidTr="00E80D73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3.5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temperature element are installed accordingly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333BE3" w:rsidRPr="00B740D1" w:rsidRDefault="008F63F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температурный эл</w:t>
            </w:r>
            <w:r w:rsidR="00D45C68">
              <w:rPr>
                <w:rFonts w:ascii="Times New Roman" w:hAnsi="Times New Roman"/>
                <w:snapToGrid w:val="0"/>
                <w:sz w:val="18"/>
                <w:lang w:val="ru-RU"/>
              </w:rPr>
              <w:t>емент установлено соответственно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33BE3" w:rsidRPr="004B58BB" w:rsidRDefault="00333BE3" w:rsidP="00B740D1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en-US"/>
              </w:rPr>
              <w:t>OK</w:t>
            </w: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3BE3" w:rsidRPr="00B740D1" w:rsidTr="00E80D73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B740D1">
              <w:rPr>
                <w:rFonts w:ascii="Times New Roman" w:hAnsi="Times New Roman"/>
                <w:snapToGrid w:val="0"/>
                <w:lang w:val="en-US"/>
              </w:rPr>
              <w:t>6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grease are installed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333BE3" w:rsidRPr="00B740D1" w:rsidRDefault="008F63F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,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что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смазка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нанесена</w:t>
            </w:r>
            <w:r w:rsidR="00333BE3" w:rsidRPr="00B740D1">
              <w:rPr>
                <w:rFonts w:ascii="Times New Roman" w:hAnsi="Times New Roman"/>
                <w:snapToGrid w:val="0"/>
                <w:sz w:val="18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33BE3" w:rsidRPr="00B740D1" w:rsidRDefault="00333BE3" w:rsidP="00B740D1">
            <w:pPr>
              <w:jc w:val="center"/>
              <w:rPr>
                <w:rFonts w:ascii="Times New Roman" w:hAnsi="Times New Roman"/>
                <w:snapToGrid w:val="0"/>
              </w:rPr>
            </w:pP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OK</w:t>
            </w: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</w:tr>
      <w:tr w:rsidR="00333BE3" w:rsidRPr="00B740D1" w:rsidTr="00E80D73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ru-RU"/>
              </w:rPr>
              <w:lastRenderedPageBreak/>
              <w:t>3.</w:t>
            </w:r>
            <w:r w:rsidRPr="00B740D1">
              <w:rPr>
                <w:rFonts w:ascii="Times New Roman" w:hAnsi="Times New Roman"/>
                <w:snapToGrid w:val="0"/>
                <w:lang w:val="en-US"/>
              </w:rPr>
              <w:t>7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that balancing of rotor are complete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333BE3" w:rsidRPr="00B740D1" w:rsidRDefault="008F63FB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="00333BE3"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ротор сбалансировано</w:t>
            </w:r>
            <w:r w:rsidR="00333BE3" w:rsidRPr="00B740D1">
              <w:rPr>
                <w:rFonts w:ascii="Times New Roman" w:hAnsi="Times New Roman"/>
                <w:snapToGrid w:val="0"/>
                <w:sz w:val="18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</w:rPr>
            </w:pPr>
          </w:p>
          <w:p w:rsidR="00333BE3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</w:rPr>
            </w:pPr>
            <w:r w:rsidRPr="00B740D1">
              <w:rPr>
                <w:rFonts w:ascii="Times New Roman" w:hAnsi="Times New Roman"/>
                <w:snapToGrid w:val="0"/>
              </w:rPr>
              <w:t>OK</w:t>
            </w: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</w:tr>
      <w:tr w:rsidR="00333BE3" w:rsidRPr="00B740D1" w:rsidTr="00E80D73">
        <w:trPr>
          <w:cantSplit/>
          <w:trHeight w:val="465"/>
        </w:trPr>
        <w:tc>
          <w:tcPr>
            <w:tcW w:w="9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BE3" w:rsidRPr="00B740D1" w:rsidRDefault="00333BE3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</w:rPr>
              <w:t>3.</w:t>
            </w:r>
            <w:r w:rsidRPr="00B740D1">
              <w:rPr>
                <w:rFonts w:ascii="Times New Roman" w:hAnsi="Times New Roman"/>
                <w:snapToGrid w:val="0"/>
                <w:lang w:val="en-US"/>
              </w:rPr>
              <w:t>8</w:t>
            </w:r>
          </w:p>
        </w:tc>
        <w:tc>
          <w:tcPr>
            <w:tcW w:w="8190" w:type="dxa"/>
            <w:gridSpan w:val="12"/>
            <w:tcBorders>
              <w:top w:val="single" w:sz="8" w:space="0" w:color="auto"/>
              <w:bottom w:val="single" w:sz="12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motor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are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>painted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  <w:p w:rsidR="00333BE3" w:rsidRPr="00B740D1" w:rsidRDefault="008F63F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="00333BE3"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 электродвигатель покрашена.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33BE3" w:rsidRPr="004B58BB" w:rsidRDefault="00333BE3" w:rsidP="00B740D1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lang w:val="en-US"/>
              </w:rPr>
              <w:t>OK</w:t>
            </w:r>
          </w:p>
          <w:p w:rsidR="00B740D1" w:rsidRPr="00B740D1" w:rsidRDefault="00B740D1" w:rsidP="00B740D1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3BE3" w:rsidRPr="00B740D1" w:rsidTr="00E80D73">
        <w:trPr>
          <w:cantSplit/>
          <w:trHeight w:val="4536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ru-RU"/>
              </w:rPr>
              <w:t xml:space="preserve">Заключение: </w:t>
            </w:r>
          </w:p>
          <w:p w:rsidR="00333BE3" w:rsidRPr="004B58BB" w:rsidRDefault="00333BE3">
            <w:pPr>
              <w:rPr>
                <w:rFonts w:ascii="Times New Roman" w:hAnsi="Times New Roman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z w:val="18"/>
                <w:lang w:val="en-US"/>
              </w:rPr>
              <w:t>Conclusion</w:t>
            </w:r>
            <w:r w:rsidRPr="00B740D1">
              <w:rPr>
                <w:rFonts w:ascii="Times New Roman" w:hAnsi="Times New Roman"/>
                <w:sz w:val="18"/>
                <w:lang w:val="ru-RU"/>
              </w:rPr>
              <w:t>:</w:t>
            </w:r>
            <w:r w:rsidR="00B740D1" w:rsidRPr="004B58BB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="00B740D1" w:rsidRPr="00B740D1">
              <w:rPr>
                <w:rFonts w:ascii="Times New Roman" w:hAnsi="Times New Roman"/>
                <w:sz w:val="18"/>
                <w:lang w:val="en-US"/>
              </w:rPr>
              <w:t>Acceptable</w:t>
            </w:r>
            <w:r w:rsidR="00B740D1" w:rsidRPr="004B58BB">
              <w:rPr>
                <w:rFonts w:ascii="Times New Roman" w:hAnsi="Times New Roman"/>
                <w:sz w:val="18"/>
                <w:lang w:val="ru-RU"/>
              </w:rPr>
              <w:t>!</w:t>
            </w: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E80D73" w:rsidRPr="00B740D1" w:rsidRDefault="00E80D73" w:rsidP="00E80D73">
            <w:pPr>
              <w:jc w:val="both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>Испытания производили</w:t>
            </w:r>
            <w:r w:rsidRPr="00B740D1">
              <w:rPr>
                <w:rFonts w:ascii="Times New Roman" w:hAnsi="Times New Roman"/>
                <w:lang w:val="ru-RU"/>
              </w:rPr>
              <w:tab/>
            </w:r>
            <w:r w:rsidRPr="00B740D1">
              <w:rPr>
                <w:rFonts w:ascii="Times New Roman" w:hAnsi="Times New Roman"/>
                <w:u w:val="single"/>
                <w:lang w:val="ru-RU"/>
              </w:rPr>
              <w:tab/>
            </w:r>
            <w:r w:rsidRPr="00B740D1">
              <w:rPr>
                <w:rFonts w:ascii="Times New Roman" w:hAnsi="Times New Roman"/>
                <w:u w:val="single"/>
                <w:lang w:val="ru-RU"/>
              </w:rPr>
              <w:tab/>
            </w:r>
            <w:r w:rsidRPr="00B740D1">
              <w:rPr>
                <w:rFonts w:ascii="Times New Roman" w:hAnsi="Times New Roman"/>
                <w:lang w:val="ru-RU"/>
              </w:rPr>
              <w:tab/>
            </w:r>
            <w:r w:rsidRPr="00B740D1">
              <w:rPr>
                <w:rFonts w:ascii="Times New Roman" w:hAnsi="Times New Roman"/>
                <w:lang w:val="ru-RU"/>
              </w:rPr>
              <w:tab/>
            </w:r>
            <w:r w:rsidRPr="00B740D1">
              <w:rPr>
                <w:rFonts w:ascii="Times New Roman" w:hAnsi="Times New Roman"/>
                <w:lang w:val="ru-RU"/>
              </w:rPr>
              <w:tab/>
            </w:r>
            <w:r w:rsidRPr="00B740D1">
              <w:rPr>
                <w:rFonts w:ascii="Times New Roman" w:hAnsi="Times New Roman"/>
                <w:u w:val="single"/>
                <w:lang w:val="ru-RU"/>
              </w:rPr>
              <w:tab/>
            </w:r>
            <w:r w:rsidRPr="00B740D1">
              <w:rPr>
                <w:rFonts w:ascii="Times New Roman" w:hAnsi="Times New Roman"/>
                <w:u w:val="single"/>
                <w:lang w:val="ru-RU"/>
              </w:rPr>
              <w:tab/>
            </w:r>
          </w:p>
          <w:p w:rsidR="00E80D73" w:rsidRPr="004B58BB" w:rsidRDefault="00E80D73" w:rsidP="00E80D73">
            <w:pPr>
              <w:tabs>
                <w:tab w:val="left" w:pos="3119"/>
                <w:tab w:val="left" w:pos="6804"/>
              </w:tabs>
              <w:jc w:val="both"/>
              <w:rPr>
                <w:rFonts w:ascii="Times New Roman" w:hAnsi="Times New Roman"/>
                <w:sz w:val="22"/>
                <w:vertAlign w:val="superscript"/>
                <w:lang w:val="en-US"/>
              </w:rPr>
            </w:pPr>
            <w:r w:rsidRPr="00B740D1">
              <w:rPr>
                <w:rFonts w:ascii="Times New Roman" w:hAnsi="Times New Roman"/>
                <w:lang w:val="en-US"/>
              </w:rPr>
              <w:t>Tests</w:t>
            </w:r>
            <w:r w:rsidRPr="004B58BB">
              <w:rPr>
                <w:rFonts w:ascii="Times New Roman" w:hAnsi="Times New Roman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lang w:val="en-US"/>
              </w:rPr>
              <w:t>performed</w:t>
            </w:r>
            <w:r w:rsidRPr="004B58BB">
              <w:rPr>
                <w:rFonts w:ascii="Times New Roman" w:hAnsi="Times New Roman"/>
                <w:lang w:val="en-US"/>
              </w:rPr>
              <w:t xml:space="preserve"> </w:t>
            </w:r>
            <w:r w:rsidRPr="00B740D1">
              <w:rPr>
                <w:rFonts w:ascii="Times New Roman" w:hAnsi="Times New Roman"/>
                <w:lang w:val="en-US"/>
              </w:rPr>
              <w:t>by</w:t>
            </w:r>
            <w:r w:rsidRPr="004B58BB">
              <w:rPr>
                <w:rFonts w:ascii="Times New Roman" w:hAnsi="Times New Roman"/>
                <w:lang w:val="en-US"/>
              </w:rPr>
              <w:t xml:space="preserve"> </w:t>
            </w:r>
            <w:r w:rsidR="008F63FB" w:rsidRPr="004B58BB">
              <w:rPr>
                <w:rFonts w:ascii="Times New Roman" w:hAnsi="Times New Roman"/>
                <w:lang w:val="en-US"/>
              </w:rPr>
              <w:t xml:space="preserve">                   </w:t>
            </w:r>
            <w:r w:rsidRPr="004B58BB">
              <w:rPr>
                <w:rFonts w:ascii="Times New Roman" w:hAnsi="Times New Roman"/>
                <w:sz w:val="22"/>
                <w:vertAlign w:val="superscript"/>
                <w:lang w:val="en-US"/>
              </w:rPr>
              <w:t>(</w:t>
            </w:r>
            <w:r w:rsidRPr="00B740D1">
              <w:rPr>
                <w:rFonts w:ascii="Times New Roman" w:hAnsi="Times New Roman"/>
                <w:sz w:val="22"/>
                <w:vertAlign w:val="superscript"/>
                <w:lang w:val="ru-RU"/>
              </w:rPr>
              <w:t>подпись</w:t>
            </w:r>
            <w:r w:rsidRPr="004B58BB">
              <w:rPr>
                <w:rFonts w:ascii="Times New Roman" w:hAnsi="Times New Roman"/>
                <w:sz w:val="22"/>
                <w:vertAlign w:val="superscript"/>
                <w:lang w:val="en-US"/>
              </w:rPr>
              <w:t>)</w:t>
            </w:r>
            <w:r w:rsidR="008F63FB" w:rsidRPr="004B58BB">
              <w:rPr>
                <w:rFonts w:ascii="Times New Roman" w:hAnsi="Times New Roman"/>
                <w:sz w:val="22"/>
                <w:vertAlign w:val="superscript"/>
                <w:lang w:val="en-US"/>
              </w:rPr>
              <w:t xml:space="preserve">                                                                                     </w:t>
            </w:r>
            <w:r w:rsidRPr="004B58BB">
              <w:rPr>
                <w:rFonts w:ascii="Times New Roman" w:hAnsi="Times New Roman"/>
                <w:sz w:val="22"/>
                <w:vertAlign w:val="superscript"/>
                <w:lang w:val="en-US"/>
              </w:rPr>
              <w:t>(</w:t>
            </w:r>
            <w:r w:rsidRPr="00B740D1">
              <w:rPr>
                <w:rFonts w:ascii="Times New Roman" w:hAnsi="Times New Roman"/>
                <w:sz w:val="22"/>
                <w:vertAlign w:val="superscript"/>
                <w:lang w:val="ru-RU"/>
              </w:rPr>
              <w:t>фамилия</w:t>
            </w:r>
            <w:r w:rsidRPr="004B58BB">
              <w:rPr>
                <w:rFonts w:ascii="Times New Roman" w:hAnsi="Times New Roman"/>
                <w:sz w:val="22"/>
                <w:vertAlign w:val="superscript"/>
                <w:lang w:val="en-US"/>
              </w:rPr>
              <w:t>)</w:t>
            </w:r>
          </w:p>
          <w:p w:rsidR="00E80D73" w:rsidRPr="00B740D1" w:rsidRDefault="00E80D73" w:rsidP="00E80D73">
            <w:pPr>
              <w:rPr>
                <w:rFonts w:ascii="Times New Roman" w:hAnsi="Times New Roman"/>
                <w:sz w:val="18"/>
                <w:lang w:val="en-US"/>
              </w:rPr>
            </w:pPr>
            <w:r w:rsidRPr="004B58BB">
              <w:rPr>
                <w:rFonts w:ascii="Times New Roman" w:hAnsi="Times New Roman"/>
                <w:lang w:val="en-US"/>
              </w:rPr>
              <w:tab/>
            </w:r>
            <w:r w:rsidR="008F63FB" w:rsidRPr="004B58BB">
              <w:rPr>
                <w:rFonts w:ascii="Times New Roman" w:hAnsi="Times New Roman"/>
                <w:lang w:val="en-US"/>
              </w:rPr>
              <w:t xml:space="preserve">                                   </w:t>
            </w:r>
            <w:r w:rsidRPr="00B740D1">
              <w:rPr>
                <w:rFonts w:ascii="Times New Roman" w:hAnsi="Times New Roman"/>
                <w:sz w:val="16"/>
                <w:lang w:val="ru-RU"/>
              </w:rPr>
              <w:t>(</w:t>
            </w:r>
            <w:r w:rsidRPr="00B740D1">
              <w:rPr>
                <w:rFonts w:ascii="Times New Roman" w:hAnsi="Times New Roman"/>
                <w:sz w:val="16"/>
                <w:lang w:val="en-US"/>
              </w:rPr>
              <w:t>Signature</w:t>
            </w:r>
            <w:r w:rsidRPr="00B740D1">
              <w:rPr>
                <w:rFonts w:ascii="Times New Roman" w:hAnsi="Times New Roman"/>
                <w:sz w:val="16"/>
                <w:lang w:val="ru-RU"/>
              </w:rPr>
              <w:t xml:space="preserve">) </w:t>
            </w:r>
            <w:r w:rsidRPr="00B740D1">
              <w:rPr>
                <w:rFonts w:ascii="Times New Roman" w:hAnsi="Times New Roman"/>
                <w:sz w:val="16"/>
                <w:lang w:val="ru-RU"/>
              </w:rPr>
              <w:tab/>
            </w:r>
            <w:r w:rsidR="008F63FB" w:rsidRPr="00B740D1">
              <w:rPr>
                <w:rFonts w:ascii="Times New Roman" w:hAnsi="Times New Roman"/>
                <w:sz w:val="16"/>
                <w:lang w:val="ru-RU"/>
              </w:rPr>
              <w:t xml:space="preserve">                                                                 </w:t>
            </w:r>
            <w:r w:rsidRPr="00B740D1">
              <w:rPr>
                <w:rFonts w:ascii="Times New Roman" w:hAnsi="Times New Roman"/>
                <w:sz w:val="16"/>
                <w:lang w:val="ru-RU"/>
              </w:rPr>
              <w:t>(</w:t>
            </w:r>
            <w:r w:rsidRPr="00B740D1">
              <w:rPr>
                <w:rFonts w:ascii="Times New Roman" w:hAnsi="Times New Roman"/>
                <w:sz w:val="16"/>
                <w:lang w:val="en-US"/>
              </w:rPr>
              <w:t>Name</w:t>
            </w:r>
            <w:r w:rsidRPr="00B740D1">
              <w:rPr>
                <w:rFonts w:ascii="Times New Roman" w:hAnsi="Times New Roman"/>
                <w:sz w:val="16"/>
                <w:lang w:val="ru-RU"/>
              </w:rPr>
              <w:t>)</w:t>
            </w:r>
          </w:p>
          <w:p w:rsidR="00E80D73" w:rsidRPr="00B740D1" w:rsidRDefault="00E80D73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</w:p>
        </w:tc>
      </w:tr>
      <w:tr w:rsidR="00333BE3" w:rsidRPr="00BB7874" w:rsidTr="00E80D73">
        <w:trPr>
          <w:cantSplit/>
          <w:trHeight w:val="74"/>
        </w:trPr>
        <w:tc>
          <w:tcPr>
            <w:tcW w:w="10491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3BE3" w:rsidRPr="00B740D1" w:rsidRDefault="00E80D73" w:rsidP="00E80D73">
            <w:pPr>
              <w:tabs>
                <w:tab w:val="left" w:pos="3119"/>
                <w:tab w:val="left" w:pos="6804"/>
              </w:tabs>
              <w:jc w:val="center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en-US"/>
              </w:rPr>
              <w:t>USED</w:t>
            </w:r>
            <w:r w:rsidRPr="00B740D1">
              <w:rPr>
                <w:rFonts w:ascii="Times New Roman" w:hAnsi="Times New Roman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lang w:val="en-US"/>
              </w:rPr>
              <w:t>FOR</w:t>
            </w:r>
            <w:r w:rsidRPr="00B740D1">
              <w:rPr>
                <w:rFonts w:ascii="Times New Roman" w:hAnsi="Times New Roman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lang w:val="en-US"/>
              </w:rPr>
              <w:t>MEASURE</w:t>
            </w:r>
            <w:r w:rsidRPr="00B740D1">
              <w:rPr>
                <w:rFonts w:ascii="Times New Roman" w:hAnsi="Times New Roman"/>
                <w:lang w:val="ru-RU"/>
              </w:rPr>
              <w:t>/  ИСПОЛЬЗУЕМЫЕ ОБОРУДОВАНИЯ ДЛЯ ИЗМЕРЕНИЯ</w:t>
            </w:r>
          </w:p>
        </w:tc>
      </w:tr>
      <w:tr w:rsidR="00E80D73" w:rsidRPr="00BB7874" w:rsidTr="00E80D73">
        <w:trPr>
          <w:cantSplit/>
          <w:trHeight w:val="74"/>
        </w:trPr>
        <w:tc>
          <w:tcPr>
            <w:tcW w:w="10491" w:type="dxa"/>
            <w:gridSpan w:val="1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D73" w:rsidRPr="00B740D1" w:rsidRDefault="00E80D73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E80D73" w:rsidRPr="00B740D1" w:rsidRDefault="00E80D73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E80D73" w:rsidRPr="00B740D1" w:rsidRDefault="00E80D73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E80D73" w:rsidRPr="00B740D1" w:rsidRDefault="00E80D73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333BE3" w:rsidRPr="00B740D1" w:rsidTr="00C108F5">
        <w:trPr>
          <w:trHeight w:val="3234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BE3" w:rsidRPr="00B740D1" w:rsidRDefault="00333BE3">
            <w:pPr>
              <w:rPr>
                <w:rFonts w:ascii="Times New Roman" w:hAnsi="Times New Roman"/>
                <w:b/>
                <w:lang w:val="ru-RU"/>
              </w:rPr>
            </w:pPr>
            <w:r w:rsidRPr="00B740D1">
              <w:rPr>
                <w:rFonts w:ascii="Times New Roman" w:hAnsi="Times New Roman"/>
                <w:b/>
                <w:lang w:val="ru-RU"/>
              </w:rPr>
              <w:t>Приложение к протоколу</w:t>
            </w:r>
          </w:p>
          <w:p w:rsidR="00333BE3" w:rsidRPr="00B740D1" w:rsidRDefault="00333BE3">
            <w:pPr>
              <w:rPr>
                <w:rFonts w:ascii="Times New Roman" w:hAnsi="Times New Roman"/>
                <w:b/>
                <w:lang w:val="ru-RU"/>
              </w:rPr>
            </w:pPr>
            <w:r w:rsidRPr="00B740D1">
              <w:rPr>
                <w:rFonts w:ascii="Times New Roman" w:hAnsi="Times New Roman"/>
                <w:b/>
              </w:rPr>
              <w:t>Appendix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</w:rPr>
              <w:t>to</w:t>
            </w:r>
            <w:r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b/>
              </w:rPr>
              <w:t>protocol</w:t>
            </w:r>
            <w:r w:rsidR="00E80D73" w:rsidRPr="00B740D1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="00E80D73" w:rsidRPr="00B740D1">
              <w:rPr>
                <w:rFonts w:ascii="Times New Roman" w:hAnsi="Times New Roman"/>
                <w:b/>
              </w:rPr>
              <w:t>IEC</w:t>
            </w:r>
            <w:r w:rsidR="00E80D73" w:rsidRPr="00B740D1">
              <w:rPr>
                <w:rFonts w:ascii="Times New Roman" w:hAnsi="Times New Roman"/>
                <w:b/>
                <w:lang w:val="ru-RU"/>
              </w:rPr>
              <w:t xml:space="preserve"> 60034</w:t>
            </w:r>
          </w:p>
          <w:p w:rsidR="00333BE3" w:rsidRPr="00B740D1" w:rsidRDefault="00333BE3">
            <w:pPr>
              <w:rPr>
                <w:rFonts w:ascii="Times New Roman" w:hAnsi="Times New Roman"/>
                <w:lang w:val="ru-RU"/>
              </w:rPr>
            </w:pPr>
          </w:p>
          <w:p w:rsidR="00333BE3" w:rsidRPr="00B740D1" w:rsidRDefault="00333BE3">
            <w:pPr>
              <w:tabs>
                <w:tab w:val="left" w:pos="709"/>
              </w:tabs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</w:rPr>
              <w:t>n</w:t>
            </w:r>
            <w:r w:rsidRPr="00B740D1">
              <w:rPr>
                <w:rFonts w:ascii="Times New Roman" w:hAnsi="Times New Roman"/>
                <w:lang w:val="ru-RU"/>
              </w:rPr>
              <w:t xml:space="preserve"> 2.1</w:t>
            </w:r>
            <w:r w:rsidRPr="00B740D1">
              <w:rPr>
                <w:rFonts w:ascii="Times New Roman" w:hAnsi="Times New Roman"/>
                <w:b/>
                <w:lang w:val="ru-RU"/>
              </w:rPr>
              <w:tab/>
            </w:r>
            <w:r w:rsidRPr="00B740D1">
              <w:rPr>
                <w:rFonts w:ascii="Times New Roman" w:hAnsi="Times New Roman"/>
                <w:lang w:val="ru-RU"/>
              </w:rPr>
              <w:t>Измерение сопротивления изоляции обмотки производится: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  <w:lang w:val="en-US"/>
              </w:rPr>
            </w:pPr>
            <w:r w:rsidRPr="00B740D1">
              <w:rPr>
                <w:rFonts w:ascii="Times New Roman" w:hAnsi="Times New Roman"/>
                <w:lang w:val="en-US"/>
              </w:rPr>
              <w:t>Windings insulation resistance test is performed using: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  <w:b/>
                <w:lang w:val="en-US"/>
              </w:rPr>
            </w:pPr>
          </w:p>
          <w:p w:rsidR="00333BE3" w:rsidRPr="00B740D1" w:rsidRDefault="00333BE3">
            <w:pPr>
              <w:ind w:left="709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>Мега</w:t>
            </w:r>
            <w:r w:rsidR="004B58BB">
              <w:rPr>
                <w:rFonts w:ascii="Times New Roman" w:hAnsi="Times New Roman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lang w:val="ru-RU"/>
              </w:rPr>
              <w:t xml:space="preserve">омметром на 500 В при номинальном напряжении электродвигателя до 0,5 кВ. 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>Мега</w:t>
            </w:r>
            <w:r w:rsidR="004B58BB">
              <w:rPr>
                <w:rFonts w:ascii="Times New Roman" w:hAnsi="Times New Roman"/>
                <w:lang w:val="ru-RU"/>
              </w:rPr>
              <w:t xml:space="preserve"> </w:t>
            </w:r>
            <w:r w:rsidRPr="00B740D1">
              <w:rPr>
                <w:rFonts w:ascii="Times New Roman" w:hAnsi="Times New Roman"/>
                <w:lang w:val="ru-RU"/>
              </w:rPr>
              <w:t xml:space="preserve">омметром на 2500 В при номинальном напряжении электродвигателя выше 0,5 кВ. 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  <w:lang w:val="ru-RU"/>
              </w:rPr>
            </w:pPr>
            <w:r w:rsidRPr="00B740D1">
              <w:rPr>
                <w:rFonts w:ascii="Times New Roman" w:hAnsi="Times New Roman"/>
                <w:lang w:val="ru-RU"/>
              </w:rPr>
              <w:t xml:space="preserve">Минимальное сопротивление изоляции при температуре + 10 - 30 </w:t>
            </w:r>
            <w:r w:rsidRPr="00B740D1">
              <w:rPr>
                <w:rFonts w:ascii="Times New Roman" w:hAnsi="Times New Roman"/>
                <w:vertAlign w:val="superscript"/>
                <w:lang w:val="ru-RU"/>
              </w:rPr>
              <w:t>0</w:t>
            </w:r>
            <w:r w:rsidRPr="00B740D1">
              <w:rPr>
                <w:rFonts w:ascii="Times New Roman" w:hAnsi="Times New Roman"/>
                <w:lang w:val="ru-RU"/>
              </w:rPr>
              <w:t>С не ниже 0,5 МОм.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  <w:lang w:val="en-US"/>
              </w:rPr>
            </w:pPr>
            <w:r w:rsidRPr="00B740D1">
              <w:rPr>
                <w:rFonts w:ascii="Times New Roman" w:hAnsi="Times New Roman"/>
                <w:lang w:val="en-US"/>
              </w:rPr>
              <w:t>500 V Megger for motors with rated voltage up to 0.5kV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  <w:lang w:val="en-US"/>
              </w:rPr>
            </w:pPr>
            <w:r w:rsidRPr="00B740D1">
              <w:rPr>
                <w:rFonts w:ascii="Times New Roman" w:hAnsi="Times New Roman"/>
                <w:lang w:val="en-US"/>
              </w:rPr>
              <w:t xml:space="preserve">2500 V Megger for motors with rated voltage over 0.5kV </w:t>
            </w:r>
          </w:p>
          <w:p w:rsidR="00333BE3" w:rsidRPr="00B740D1" w:rsidRDefault="00333BE3">
            <w:pPr>
              <w:ind w:left="709"/>
              <w:rPr>
                <w:rFonts w:ascii="Times New Roman" w:hAnsi="Times New Roman"/>
              </w:rPr>
            </w:pPr>
            <w:r w:rsidRPr="00B740D1">
              <w:rPr>
                <w:rFonts w:ascii="Times New Roman" w:hAnsi="Times New Roman"/>
                <w:lang w:val="en-US"/>
              </w:rPr>
              <w:t>Minimum insulation resistance at temperature t = +10</w:t>
            </w:r>
            <w:r w:rsidRPr="00B740D1">
              <w:rPr>
                <w:rFonts w:ascii="Times New Roman" w:hAnsi="Times New Roman"/>
                <w:vertAlign w:val="superscript"/>
                <w:lang w:val="en-US"/>
              </w:rPr>
              <w:t>0</w:t>
            </w:r>
            <w:r w:rsidRPr="00B740D1">
              <w:rPr>
                <w:rFonts w:ascii="Times New Roman" w:hAnsi="Times New Roman"/>
                <w:lang w:val="en-US"/>
              </w:rPr>
              <w:t>C - +30</w:t>
            </w:r>
            <w:r w:rsidRPr="00B740D1">
              <w:rPr>
                <w:rFonts w:ascii="Times New Roman" w:hAnsi="Times New Roman"/>
                <w:vertAlign w:val="superscript"/>
                <w:lang w:val="en-US"/>
              </w:rPr>
              <w:t>0</w:t>
            </w:r>
            <w:r w:rsidRPr="00B740D1">
              <w:rPr>
                <w:rFonts w:ascii="Times New Roman" w:hAnsi="Times New Roman"/>
                <w:lang w:val="en-US"/>
              </w:rPr>
              <w:t>C should be not less than 0.5  MegOh</w:t>
            </w:r>
          </w:p>
        </w:tc>
      </w:tr>
      <w:tr w:rsidR="006552B0" w:rsidRPr="00B740D1" w:rsidTr="00C108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5"/>
        </w:trPr>
        <w:tc>
          <w:tcPr>
            <w:tcW w:w="1873" w:type="dxa"/>
            <w:gridSpan w:val="2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793" w:type="dxa"/>
            <w:gridSpan w:val="3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Completed By   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Заполнил</w:t>
            </w:r>
          </w:p>
        </w:tc>
        <w:tc>
          <w:tcPr>
            <w:tcW w:w="2793" w:type="dxa"/>
            <w:gridSpan w:val="5"/>
          </w:tcPr>
          <w:p w:rsidR="006552B0" w:rsidRPr="00B740D1" w:rsidRDefault="006552B0" w:rsidP="006552B0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Approved By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ab/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Одобрено</w:t>
            </w:r>
          </w:p>
          <w:p w:rsidR="006552B0" w:rsidRPr="00B740D1" w:rsidRDefault="006552B0" w:rsidP="006552B0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Accepted by</w:t>
            </w: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       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Принято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Client                    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Заказчиком</w:t>
            </w:r>
          </w:p>
        </w:tc>
      </w:tr>
      <w:tr w:rsidR="006552B0" w:rsidRPr="00B740D1" w:rsidTr="00C108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Job Title 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Должность</w:t>
            </w:r>
          </w:p>
        </w:tc>
        <w:tc>
          <w:tcPr>
            <w:tcW w:w="2793" w:type="dxa"/>
            <w:gridSpan w:val="3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552B0" w:rsidRPr="00B740D1" w:rsidTr="00C108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lastRenderedPageBreak/>
              <w:t xml:space="preserve">Signature 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Подпись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3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3032" w:type="dxa"/>
            <w:gridSpan w:val="5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552B0" w:rsidRPr="00B740D1" w:rsidTr="00C108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Print Name: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Разборчиво</w:t>
            </w:r>
          </w:p>
        </w:tc>
        <w:tc>
          <w:tcPr>
            <w:tcW w:w="2793" w:type="dxa"/>
            <w:gridSpan w:val="3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3032" w:type="dxa"/>
            <w:gridSpan w:val="5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6552B0" w:rsidRPr="00B740D1" w:rsidTr="00C108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</w:rPr>
              <w:t>Date</w:t>
            </w: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:</w:t>
            </w:r>
          </w:p>
          <w:p w:rsidR="006552B0" w:rsidRPr="00B740D1" w:rsidRDefault="006552B0" w:rsidP="006552B0">
            <w:pPr>
              <w:rPr>
                <w:rFonts w:ascii="Times New Roman" w:hAnsi="Times New Roman"/>
                <w:snapToGrid w:val="0"/>
                <w:sz w:val="18"/>
              </w:rPr>
            </w:pPr>
            <w:r w:rsidRPr="00B740D1">
              <w:rPr>
                <w:rFonts w:ascii="Times New Roman" w:hAnsi="Times New Roman"/>
                <w:snapToGrid w:val="0"/>
                <w:sz w:val="18"/>
                <w:lang w:val="ru-RU"/>
              </w:rPr>
              <w:t>Дата</w:t>
            </w:r>
            <w:r w:rsidRPr="00B740D1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3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793" w:type="dxa"/>
            <w:gridSpan w:val="5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</w:tcPr>
          <w:p w:rsidR="006552B0" w:rsidRPr="00B740D1" w:rsidRDefault="006552B0" w:rsidP="006552B0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</w:tbl>
    <w:p w:rsidR="00333BE3" w:rsidRPr="00B740D1" w:rsidRDefault="00333BE3">
      <w:pPr>
        <w:rPr>
          <w:rFonts w:ascii="Times New Roman" w:hAnsi="Times New Roman"/>
        </w:rPr>
      </w:pPr>
    </w:p>
    <w:sectPr w:rsidR="00333BE3" w:rsidRPr="00B740D1" w:rsidSect="00022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DAC" w:rsidRDefault="003E7DAC">
      <w:r>
        <w:separator/>
      </w:r>
    </w:p>
  </w:endnote>
  <w:endnote w:type="continuationSeparator" w:id="1">
    <w:p w:rsidR="003E7DAC" w:rsidRDefault="003E7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0CD" w:rsidRDefault="00A600C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15A" w:rsidRPr="00F924D9" w:rsidRDefault="00A7715A">
    <w:pPr>
      <w:pStyle w:val="a9"/>
      <w:tabs>
        <w:tab w:val="clear" w:pos="8306"/>
        <w:tab w:val="right" w:pos="9072"/>
      </w:tabs>
      <w:rPr>
        <w:rFonts w:ascii="Times New Roman" w:hAnsi="Times New Roman"/>
      </w:rPr>
    </w:pPr>
    <w:r w:rsidRPr="00F924D9">
      <w:rPr>
        <w:rFonts w:ascii="Times New Roman" w:hAnsi="Times New Roman"/>
      </w:rPr>
      <w:t xml:space="preserve">Page </w:t>
    </w:r>
    <w:r w:rsidR="00070B38" w:rsidRPr="00F924D9">
      <w:rPr>
        <w:rFonts w:ascii="Times New Roman" w:hAnsi="Times New Roman"/>
      </w:rPr>
      <w:fldChar w:fldCharType="begin"/>
    </w:r>
    <w:r w:rsidRPr="00F924D9">
      <w:rPr>
        <w:rStyle w:val="a3"/>
        <w:rFonts w:ascii="Times New Roman" w:hAnsi="Times New Roman"/>
      </w:rPr>
      <w:instrText xml:space="preserve"> PAGE </w:instrText>
    </w:r>
    <w:r w:rsidR="00070B38" w:rsidRPr="00F924D9">
      <w:rPr>
        <w:rFonts w:ascii="Times New Roman" w:hAnsi="Times New Roman"/>
      </w:rPr>
      <w:fldChar w:fldCharType="separate"/>
    </w:r>
    <w:r w:rsidR="00BB7874">
      <w:rPr>
        <w:rStyle w:val="a3"/>
        <w:rFonts w:ascii="Times New Roman" w:hAnsi="Times New Roman"/>
        <w:noProof/>
      </w:rPr>
      <w:t>1</w:t>
    </w:r>
    <w:r w:rsidR="00070B38" w:rsidRPr="00F924D9">
      <w:rPr>
        <w:rFonts w:ascii="Times New Roman" w:hAnsi="Times New Roman"/>
      </w:rPr>
      <w:fldChar w:fldCharType="end"/>
    </w:r>
    <w:r w:rsidRPr="00F924D9">
      <w:rPr>
        <w:rStyle w:val="a3"/>
        <w:rFonts w:ascii="Times New Roman" w:hAnsi="Times New Roman"/>
      </w:rPr>
      <w:t xml:space="preserve"> of </w:t>
    </w:r>
    <w:r w:rsidR="00070B38" w:rsidRPr="00F924D9">
      <w:rPr>
        <w:rFonts w:ascii="Times New Roman" w:hAnsi="Times New Roman"/>
      </w:rPr>
      <w:fldChar w:fldCharType="begin"/>
    </w:r>
    <w:r w:rsidRPr="00F924D9">
      <w:rPr>
        <w:rStyle w:val="a3"/>
        <w:rFonts w:ascii="Times New Roman" w:hAnsi="Times New Roman"/>
      </w:rPr>
      <w:instrText xml:space="preserve"> NUMPAGES </w:instrText>
    </w:r>
    <w:r w:rsidR="00070B38" w:rsidRPr="00F924D9">
      <w:rPr>
        <w:rFonts w:ascii="Times New Roman" w:hAnsi="Times New Roman"/>
      </w:rPr>
      <w:fldChar w:fldCharType="separate"/>
    </w:r>
    <w:r w:rsidR="00BB7874">
      <w:rPr>
        <w:rStyle w:val="a3"/>
        <w:rFonts w:ascii="Times New Roman" w:hAnsi="Times New Roman"/>
        <w:noProof/>
      </w:rPr>
      <w:t>4</w:t>
    </w:r>
    <w:r w:rsidR="00070B38" w:rsidRPr="00F924D9">
      <w:rPr>
        <w:rFonts w:ascii="Times New Roman" w:hAnsi="Times New Roman"/>
      </w:rPr>
      <w:fldChar w:fldCharType="end"/>
    </w:r>
    <w:r w:rsidRPr="00F924D9">
      <w:rPr>
        <w:rStyle w:val="a3"/>
        <w:rFonts w:ascii="Times New Roman" w:hAnsi="Times New Roman"/>
      </w:rPr>
      <w:tab/>
    </w:r>
    <w:r w:rsidRPr="00F924D9">
      <w:rPr>
        <w:rStyle w:val="a3"/>
        <w:rFonts w:ascii="Times New Roman" w:hAnsi="Times New Roman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0CD" w:rsidRDefault="00A600C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DAC" w:rsidRDefault="003E7DAC">
      <w:r>
        <w:separator/>
      </w:r>
    </w:p>
  </w:footnote>
  <w:footnote w:type="continuationSeparator" w:id="1">
    <w:p w:rsidR="003E7DAC" w:rsidRDefault="003E7D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0CD" w:rsidRDefault="00A600C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D9" w:rsidRPr="00F360DB" w:rsidRDefault="000A194A" w:rsidP="00F360DB">
    <w:pPr>
      <w:pStyle w:val="a4"/>
      <w:jc w:val="right"/>
      <w:rPr>
        <w:rFonts w:ascii="Times New Roman" w:hAnsi="Times New Roman"/>
        <w:b/>
        <w:i/>
        <w:lang w:val="ru-RU"/>
      </w:rPr>
    </w:pPr>
    <w:r>
      <w:rPr>
        <w:noProof/>
        <w:lang w:val="ru-RU" w:eastAsia="ru-RU"/>
      </w:rPr>
      <w:drawing>
        <wp:inline distT="0" distB="0" distL="0" distR="0">
          <wp:extent cx="1554480" cy="571500"/>
          <wp:effectExtent l="19050" t="0" r="7620" b="0"/>
          <wp:docPr id="1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924D9">
      <w:rPr>
        <w:i/>
      </w:rPr>
      <w:t xml:space="preserve">  </w:t>
    </w:r>
    <w:r w:rsidR="00F360DB">
      <w:rPr>
        <w:i/>
      </w:rPr>
      <w:t xml:space="preserve">                                                                                                           </w:t>
    </w:r>
    <w:r w:rsidR="00F360DB" w:rsidRPr="00041D58">
      <w:rPr>
        <w:rFonts w:ascii="Times New Roman" w:hAnsi="Times New Roman"/>
        <w:b/>
        <w:i/>
      </w:rPr>
      <w:t>DP-12-F-</w:t>
    </w:r>
    <w:r w:rsidR="00F360DB">
      <w:rPr>
        <w:rFonts w:ascii="Times New Roman" w:hAnsi="Times New Roman"/>
        <w:b/>
        <w:i/>
        <w:lang w:val="ru-RU"/>
      </w:rPr>
      <w:t>44А</w:t>
    </w:r>
  </w:p>
  <w:tbl>
    <w:tblPr>
      <w:tblW w:w="0" w:type="auto"/>
      <w:tblInd w:w="-396" w:type="dxa"/>
      <w:tblLayout w:type="fixed"/>
      <w:tblCellMar>
        <w:left w:w="30" w:type="dxa"/>
        <w:right w:w="30" w:type="dxa"/>
      </w:tblCellMar>
      <w:tblLook w:val="0000"/>
    </w:tblPr>
    <w:tblGrid>
      <w:gridCol w:w="1438"/>
      <w:gridCol w:w="4942"/>
      <w:gridCol w:w="4131"/>
    </w:tblGrid>
    <w:tr w:rsidR="00F360DB" w:rsidRPr="00BB7874" w:rsidTr="005B1E7B">
      <w:trPr>
        <w:cantSplit/>
        <w:trHeight w:val="560"/>
      </w:trPr>
      <w:tc>
        <w:tcPr>
          <w:tcW w:w="10511" w:type="dxa"/>
          <w:gridSpan w:val="3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</w:rPr>
            <w:t>ELECTRICAL</w:t>
          </w:r>
          <w:r w:rsidRPr="0023192F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TEST</w:t>
          </w:r>
          <w:r w:rsidRPr="0023192F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CHECKLIST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ab/>
            <w:t xml:space="preserve">                                                                                                                               </w:t>
          </w:r>
        </w:p>
        <w:p w:rsidR="00F360DB" w:rsidRPr="00F360DB" w:rsidRDefault="00F360DB" w:rsidP="00F360DB">
          <w:pPr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>КОНТРОЛЬНЫЕ ВЕДОМОСТИ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ИСПЫТАНИЙ </w:t>
          </w:r>
          <w: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>ЭЛЕКТРОТЕХНИЧЕСКОГО ОБОРУДОВАНИЯ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                     </w:t>
          </w:r>
        </w:p>
      </w:tc>
    </w:tr>
    <w:tr w:rsidR="00F360DB" w:rsidRPr="00622AE6" w:rsidTr="005B1E7B">
      <w:trPr>
        <w:cantSplit/>
        <w:trHeight w:val="319"/>
      </w:trPr>
      <w:tc>
        <w:tcPr>
          <w:tcW w:w="1438" w:type="dxa"/>
          <w:tcBorders>
            <w:left w:val="single" w:sz="12" w:space="0" w:color="auto"/>
          </w:tcBorders>
        </w:tcPr>
        <w:p w:rsidR="00F360DB" w:rsidRDefault="00F360DB" w:rsidP="00F360DB">
          <w:pPr>
            <w:rPr>
              <w:snapToGrid w:val="0"/>
              <w:color w:val="000000"/>
              <w:sz w:val="18"/>
            </w:rPr>
          </w:pPr>
          <w:r>
            <w:rPr>
              <w:snapToGrid w:val="0"/>
              <w:color w:val="000000"/>
              <w:sz w:val="18"/>
            </w:rPr>
            <w:t>Title:</w:t>
          </w:r>
        </w:p>
      </w:tc>
      <w:tc>
        <w:tcPr>
          <w:tcW w:w="4942" w:type="dxa"/>
        </w:tcPr>
        <w:p w:rsidR="00F360DB" w:rsidRPr="00F360DB" w:rsidRDefault="00F360DB" w:rsidP="00F360DB">
          <w:pPr>
            <w:pStyle w:val="6"/>
            <w:spacing w:before="0"/>
            <w:rPr>
              <w:rFonts w:ascii="Times New Roman" w:hAnsi="Times New Roman"/>
            </w:rPr>
          </w:pPr>
          <w:r w:rsidRPr="00F360DB">
            <w:rPr>
              <w:rFonts w:ascii="Times New Roman" w:hAnsi="Times New Roman"/>
              <w:sz w:val="22"/>
              <w:lang w:val="en-US"/>
            </w:rPr>
            <w:t>AC Motors (up to 1000V)</w:t>
          </w:r>
        </w:p>
      </w:tc>
      <w:tc>
        <w:tcPr>
          <w:tcW w:w="4131" w:type="dxa"/>
          <w:vMerge w:val="restart"/>
          <w:tcBorders>
            <w:left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Protocol</w:t>
          </w:r>
          <w:r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</w:t>
          </w: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№</w:t>
          </w:r>
        </w:p>
        <w:p w:rsidR="00F360DB" w:rsidRPr="005974BE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</w:p>
        <w:p w:rsidR="00F360DB" w:rsidRPr="005974BE" w:rsidRDefault="00F360DB" w:rsidP="00622AE6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Протокол №</w:t>
          </w:r>
          <w:r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ab/>
          </w:r>
          <w:r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ab/>
          </w:r>
        </w:p>
      </w:tc>
    </w:tr>
    <w:tr w:rsidR="00F360DB" w:rsidRPr="00BB7874" w:rsidTr="005B1E7B">
      <w:trPr>
        <w:cantSplit/>
        <w:trHeight w:val="506"/>
      </w:trPr>
      <w:tc>
        <w:tcPr>
          <w:tcW w:w="1438" w:type="dxa"/>
          <w:tcBorders>
            <w:left w:val="single" w:sz="12" w:space="0" w:color="auto"/>
            <w:bottom w:val="nil"/>
          </w:tcBorders>
        </w:tcPr>
        <w:p w:rsidR="00F360DB" w:rsidRDefault="00D45C68" w:rsidP="00F360DB">
          <w:pPr>
            <w:rPr>
              <w:snapToGrid w:val="0"/>
              <w:color w:val="000000"/>
              <w:sz w:val="18"/>
              <w:lang w:val="ru-RU"/>
            </w:rPr>
          </w:pPr>
          <w:r>
            <w:rPr>
              <w:snapToGrid w:val="0"/>
              <w:color w:val="000000"/>
              <w:sz w:val="18"/>
              <w:lang w:val="ru-RU"/>
            </w:rPr>
            <w:t>Название</w:t>
          </w:r>
          <w:r w:rsidR="00F360DB">
            <w:rPr>
              <w:snapToGrid w:val="0"/>
              <w:color w:val="000000"/>
              <w:sz w:val="18"/>
              <w:lang w:val="ru-RU"/>
            </w:rPr>
            <w:t>:</w:t>
          </w:r>
        </w:p>
      </w:tc>
      <w:tc>
        <w:tcPr>
          <w:tcW w:w="4942" w:type="dxa"/>
        </w:tcPr>
        <w:p w:rsidR="00F360DB" w:rsidRPr="00F360DB" w:rsidRDefault="00F360DB" w:rsidP="00F360DB">
          <w:pPr>
            <w:rPr>
              <w:rFonts w:ascii="Times New Roman" w:hAnsi="Times New Roman"/>
              <w:b/>
              <w:sz w:val="22"/>
              <w:lang w:val="ru-RU"/>
            </w:rPr>
          </w:pPr>
          <w:r w:rsidRPr="00F360DB">
            <w:rPr>
              <w:rFonts w:ascii="Times New Roman" w:hAnsi="Times New Roman"/>
              <w:b/>
              <w:sz w:val="22"/>
              <w:lang w:val="ru-RU"/>
            </w:rPr>
            <w:t>Двигатель переменного тока (до 1000В)</w:t>
          </w:r>
        </w:p>
      </w:tc>
      <w:tc>
        <w:tcPr>
          <w:tcW w:w="4131" w:type="dxa"/>
          <w:vMerge/>
          <w:tcBorders>
            <w:left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</w:p>
      </w:tc>
    </w:tr>
    <w:tr w:rsidR="00F360DB" w:rsidRPr="00622AE6" w:rsidTr="005B1E7B">
      <w:trPr>
        <w:cantSplit/>
        <w:trHeight w:val="495"/>
      </w:trPr>
      <w:tc>
        <w:tcPr>
          <w:tcW w:w="10511" w:type="dxa"/>
          <w:gridSpan w:val="3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360DB" w:rsidRPr="005974BE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Equip</w:t>
          </w:r>
          <w:r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No</w:t>
          </w:r>
          <w:r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.:</w:t>
          </w:r>
          <w:r w:rsidR="0023192F"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</w:t>
          </w:r>
        </w:p>
        <w:p w:rsidR="00F360DB" w:rsidRPr="005974BE" w:rsidRDefault="00F360DB" w:rsidP="00622AE6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Номер оборуд</w:t>
          </w:r>
          <w:r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:</w:t>
          </w:r>
          <w:r w:rsidR="005A177A" w:rsidRPr="005974BE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</w:t>
          </w:r>
        </w:p>
      </w:tc>
    </w:tr>
  </w:tbl>
  <w:p w:rsidR="00F924D9" w:rsidRPr="00F924D9" w:rsidRDefault="00F924D9" w:rsidP="00F360DB">
    <w:pPr>
      <w:pStyle w:val="a4"/>
      <w:rPr>
        <w:rFonts w:ascii="Times New Roman" w:hAnsi="Times New Roman"/>
        <w:b/>
        <w:i/>
        <w:lang w:val="ru-RU"/>
      </w:rPr>
    </w:pPr>
    <w:r w:rsidRPr="005974BE">
      <w:rPr>
        <w:rFonts w:ascii="Times New Roman" w:hAnsi="Times New Roman"/>
        <w:i/>
        <w:sz w:val="24"/>
        <w:szCs w:val="24"/>
        <w:lang w:val="ru-RU"/>
      </w:rPr>
      <w:t xml:space="preserve">                                               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0CD" w:rsidRDefault="00A600C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48C5"/>
    <w:multiLevelType w:val="multilevel"/>
    <w:tmpl w:val="0CE448C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240A3F"/>
    <w:multiLevelType w:val="multilevel"/>
    <w:tmpl w:val="16240A3F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23D44"/>
    <w:rsid w:val="0000732F"/>
    <w:rsid w:val="00007D58"/>
    <w:rsid w:val="000226B2"/>
    <w:rsid w:val="00034BB6"/>
    <w:rsid w:val="00047E7C"/>
    <w:rsid w:val="00053941"/>
    <w:rsid w:val="00070B38"/>
    <w:rsid w:val="000845A4"/>
    <w:rsid w:val="000A194A"/>
    <w:rsid w:val="000B4965"/>
    <w:rsid w:val="000C091A"/>
    <w:rsid w:val="000D5DBD"/>
    <w:rsid w:val="000E2565"/>
    <w:rsid w:val="000E4D69"/>
    <w:rsid w:val="001155ED"/>
    <w:rsid w:val="00123230"/>
    <w:rsid w:val="001B03CD"/>
    <w:rsid w:val="001C1A69"/>
    <w:rsid w:val="001D5A32"/>
    <w:rsid w:val="0022715B"/>
    <w:rsid w:val="0023192F"/>
    <w:rsid w:val="0025761B"/>
    <w:rsid w:val="0027126E"/>
    <w:rsid w:val="002D1745"/>
    <w:rsid w:val="002D7475"/>
    <w:rsid w:val="002E6763"/>
    <w:rsid w:val="002F2086"/>
    <w:rsid w:val="002F3096"/>
    <w:rsid w:val="00333BE3"/>
    <w:rsid w:val="00344F21"/>
    <w:rsid w:val="003627D0"/>
    <w:rsid w:val="003B50EA"/>
    <w:rsid w:val="003B52B9"/>
    <w:rsid w:val="003E7DAC"/>
    <w:rsid w:val="00405D9C"/>
    <w:rsid w:val="004104CE"/>
    <w:rsid w:val="00411FF2"/>
    <w:rsid w:val="00443210"/>
    <w:rsid w:val="00446171"/>
    <w:rsid w:val="00462314"/>
    <w:rsid w:val="004B558B"/>
    <w:rsid w:val="004B58BB"/>
    <w:rsid w:val="00533AE2"/>
    <w:rsid w:val="00560FEC"/>
    <w:rsid w:val="00586E73"/>
    <w:rsid w:val="00596E2F"/>
    <w:rsid w:val="005974BE"/>
    <w:rsid w:val="005A177A"/>
    <w:rsid w:val="005B1E7B"/>
    <w:rsid w:val="005B6085"/>
    <w:rsid w:val="005F45C2"/>
    <w:rsid w:val="00603474"/>
    <w:rsid w:val="006069CA"/>
    <w:rsid w:val="00622AE6"/>
    <w:rsid w:val="006552B0"/>
    <w:rsid w:val="006B3B89"/>
    <w:rsid w:val="006D547F"/>
    <w:rsid w:val="006E4814"/>
    <w:rsid w:val="00725C89"/>
    <w:rsid w:val="00736489"/>
    <w:rsid w:val="00763068"/>
    <w:rsid w:val="00780268"/>
    <w:rsid w:val="007E0CAF"/>
    <w:rsid w:val="008047EF"/>
    <w:rsid w:val="00815B41"/>
    <w:rsid w:val="00822612"/>
    <w:rsid w:val="00834C20"/>
    <w:rsid w:val="008C48C9"/>
    <w:rsid w:val="008E4714"/>
    <w:rsid w:val="008F63FB"/>
    <w:rsid w:val="00925857"/>
    <w:rsid w:val="0094008C"/>
    <w:rsid w:val="00951D0F"/>
    <w:rsid w:val="00985AC8"/>
    <w:rsid w:val="00994AEC"/>
    <w:rsid w:val="009B1324"/>
    <w:rsid w:val="009C3BDB"/>
    <w:rsid w:val="00A600CD"/>
    <w:rsid w:val="00A66178"/>
    <w:rsid w:val="00A71CA7"/>
    <w:rsid w:val="00A7715A"/>
    <w:rsid w:val="00A8197D"/>
    <w:rsid w:val="00AA334F"/>
    <w:rsid w:val="00AB010E"/>
    <w:rsid w:val="00AB52CC"/>
    <w:rsid w:val="00AD3F23"/>
    <w:rsid w:val="00AD58D1"/>
    <w:rsid w:val="00AE1F94"/>
    <w:rsid w:val="00B0427E"/>
    <w:rsid w:val="00B40D16"/>
    <w:rsid w:val="00B620C6"/>
    <w:rsid w:val="00B740D1"/>
    <w:rsid w:val="00B8648D"/>
    <w:rsid w:val="00BB7874"/>
    <w:rsid w:val="00BD684B"/>
    <w:rsid w:val="00C108F5"/>
    <w:rsid w:val="00C23737"/>
    <w:rsid w:val="00C26499"/>
    <w:rsid w:val="00C519BA"/>
    <w:rsid w:val="00C77672"/>
    <w:rsid w:val="00D230AE"/>
    <w:rsid w:val="00D329E4"/>
    <w:rsid w:val="00D41E22"/>
    <w:rsid w:val="00D45C68"/>
    <w:rsid w:val="00D95059"/>
    <w:rsid w:val="00DA4B0D"/>
    <w:rsid w:val="00DC5AC8"/>
    <w:rsid w:val="00DD2206"/>
    <w:rsid w:val="00DD4673"/>
    <w:rsid w:val="00E07C5A"/>
    <w:rsid w:val="00E23D44"/>
    <w:rsid w:val="00E42E35"/>
    <w:rsid w:val="00E42FA6"/>
    <w:rsid w:val="00E527AD"/>
    <w:rsid w:val="00E52FB0"/>
    <w:rsid w:val="00E80D73"/>
    <w:rsid w:val="00F323E1"/>
    <w:rsid w:val="00F360DB"/>
    <w:rsid w:val="00F47767"/>
    <w:rsid w:val="00F84059"/>
    <w:rsid w:val="00F924D9"/>
    <w:rsid w:val="00FF28DA"/>
    <w:rsid w:val="15BF58F8"/>
    <w:rsid w:val="17905436"/>
    <w:rsid w:val="25E16BA8"/>
    <w:rsid w:val="26B3018D"/>
    <w:rsid w:val="2E605C5C"/>
    <w:rsid w:val="48E75E26"/>
    <w:rsid w:val="4F6A76D8"/>
    <w:rsid w:val="7442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2E35"/>
    <w:rPr>
      <w:rFonts w:ascii="CyrillicHelvet" w:hAnsi="CyrillicHelvet"/>
      <w:lang w:val="en-GB" w:eastAsia="en-US"/>
    </w:rPr>
  </w:style>
  <w:style w:type="paragraph" w:styleId="1">
    <w:name w:val="heading 1"/>
    <w:basedOn w:val="a"/>
    <w:next w:val="a"/>
    <w:qFormat/>
    <w:rsid w:val="00E42E35"/>
    <w:pPr>
      <w:keepNext/>
      <w:outlineLvl w:val="0"/>
    </w:pPr>
    <w:rPr>
      <w:b/>
      <w:snapToGrid w:val="0"/>
      <w:color w:val="000000"/>
      <w:sz w:val="18"/>
    </w:rPr>
  </w:style>
  <w:style w:type="paragraph" w:styleId="2">
    <w:name w:val="heading 2"/>
    <w:basedOn w:val="a"/>
    <w:next w:val="a"/>
    <w:qFormat/>
    <w:rsid w:val="00E42E35"/>
    <w:pPr>
      <w:keepNext/>
      <w:jc w:val="center"/>
      <w:outlineLvl w:val="1"/>
    </w:pPr>
    <w:rPr>
      <w:b/>
      <w:snapToGrid w:val="0"/>
      <w:color w:val="000000"/>
      <w:sz w:val="18"/>
    </w:rPr>
  </w:style>
  <w:style w:type="paragraph" w:styleId="3">
    <w:name w:val="heading 3"/>
    <w:basedOn w:val="a"/>
    <w:next w:val="a"/>
    <w:qFormat/>
    <w:rsid w:val="00E42E35"/>
    <w:pPr>
      <w:keepNext/>
      <w:jc w:val="right"/>
      <w:outlineLvl w:val="2"/>
    </w:pPr>
    <w:rPr>
      <w:snapToGrid w:val="0"/>
      <w:color w:val="000000"/>
      <w:sz w:val="18"/>
      <w:u w:val="single"/>
    </w:rPr>
  </w:style>
  <w:style w:type="paragraph" w:styleId="4">
    <w:name w:val="heading 4"/>
    <w:basedOn w:val="a"/>
    <w:next w:val="a"/>
    <w:qFormat/>
    <w:rsid w:val="00E42E35"/>
    <w:pPr>
      <w:keepNext/>
      <w:outlineLvl w:val="3"/>
    </w:pPr>
    <w:rPr>
      <w:b/>
      <w:lang w:val="en-US"/>
    </w:rPr>
  </w:style>
  <w:style w:type="paragraph" w:styleId="5">
    <w:name w:val="heading 5"/>
    <w:basedOn w:val="a"/>
    <w:next w:val="a"/>
    <w:qFormat/>
    <w:rsid w:val="00E42E35"/>
    <w:pPr>
      <w:keepNext/>
      <w:outlineLvl w:val="4"/>
    </w:pPr>
    <w:rPr>
      <w:b/>
      <w:color w:val="000000"/>
      <w:sz w:val="22"/>
    </w:rPr>
  </w:style>
  <w:style w:type="paragraph" w:styleId="6">
    <w:name w:val="heading 6"/>
    <w:basedOn w:val="a"/>
    <w:next w:val="a"/>
    <w:qFormat/>
    <w:rsid w:val="00E42E35"/>
    <w:pPr>
      <w:keepNext/>
      <w:tabs>
        <w:tab w:val="left" w:pos="777"/>
      </w:tabs>
      <w:spacing w:before="60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qFormat/>
    <w:rsid w:val="00E42E35"/>
    <w:pPr>
      <w:keepNext/>
      <w:jc w:val="center"/>
      <w:outlineLvl w:val="6"/>
    </w:pPr>
    <w:rPr>
      <w:b/>
      <w:snapToGrid w:val="0"/>
      <w:color w:val="000000"/>
    </w:rPr>
  </w:style>
  <w:style w:type="paragraph" w:styleId="8">
    <w:name w:val="heading 8"/>
    <w:basedOn w:val="a"/>
    <w:next w:val="a"/>
    <w:qFormat/>
    <w:rsid w:val="00E42E35"/>
    <w:pPr>
      <w:keepNext/>
      <w:jc w:val="center"/>
      <w:outlineLvl w:val="7"/>
    </w:pPr>
    <w:rPr>
      <w:b/>
      <w:lang w:val="ru-RU"/>
    </w:rPr>
  </w:style>
  <w:style w:type="paragraph" w:styleId="9">
    <w:name w:val="heading 9"/>
    <w:basedOn w:val="a"/>
    <w:next w:val="a"/>
    <w:qFormat/>
    <w:rsid w:val="00E42E3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2E35"/>
  </w:style>
  <w:style w:type="paragraph" w:styleId="20">
    <w:name w:val="Body Text 2"/>
    <w:basedOn w:val="a"/>
    <w:rsid w:val="00E42E35"/>
    <w:pPr>
      <w:jc w:val="center"/>
    </w:pPr>
    <w:rPr>
      <w:sz w:val="18"/>
    </w:rPr>
  </w:style>
  <w:style w:type="paragraph" w:styleId="a4">
    <w:name w:val="header"/>
    <w:basedOn w:val="a"/>
    <w:link w:val="a5"/>
    <w:uiPriority w:val="99"/>
    <w:rsid w:val="00E42E35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rsid w:val="00E42E35"/>
    <w:pPr>
      <w:tabs>
        <w:tab w:val="left" w:pos="851"/>
      </w:tabs>
      <w:ind w:left="851" w:hanging="851"/>
    </w:pPr>
  </w:style>
  <w:style w:type="paragraph" w:styleId="a6">
    <w:name w:val="Body Text"/>
    <w:basedOn w:val="a"/>
    <w:rsid w:val="00E42E35"/>
    <w:pPr>
      <w:jc w:val="center"/>
    </w:pPr>
  </w:style>
  <w:style w:type="paragraph" w:styleId="a7">
    <w:name w:val="Body Text Indent"/>
    <w:basedOn w:val="a"/>
    <w:rsid w:val="00E42E35"/>
    <w:rPr>
      <w:rFonts w:ascii="Arial CYR" w:hAnsi="Arial CYR"/>
      <w:b/>
      <w:lang w:val="en-US"/>
    </w:rPr>
  </w:style>
  <w:style w:type="paragraph" w:styleId="a8">
    <w:name w:val="List"/>
    <w:basedOn w:val="a"/>
    <w:rsid w:val="00E42E35"/>
    <w:pPr>
      <w:ind w:left="283" w:hanging="283"/>
    </w:pPr>
    <w:rPr>
      <w:rFonts w:ascii="Arial" w:hAnsi="Arial"/>
      <w:lang w:val="ru-RU"/>
    </w:rPr>
  </w:style>
  <w:style w:type="paragraph" w:styleId="a9">
    <w:name w:val="footer"/>
    <w:basedOn w:val="a"/>
    <w:rsid w:val="00E42E35"/>
    <w:pPr>
      <w:tabs>
        <w:tab w:val="center" w:pos="4153"/>
        <w:tab w:val="right" w:pos="8306"/>
      </w:tabs>
    </w:pPr>
  </w:style>
  <w:style w:type="paragraph" w:styleId="aa">
    <w:name w:val="Balloon Text"/>
    <w:basedOn w:val="a"/>
    <w:link w:val="ab"/>
    <w:rsid w:val="00994AEC"/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rsid w:val="00994AEC"/>
    <w:rPr>
      <w:rFonts w:ascii="Segoe UI" w:hAnsi="Segoe UI" w:cs="Segoe UI"/>
      <w:sz w:val="18"/>
      <w:szCs w:val="18"/>
      <w:lang w:val="en-GB" w:eastAsia="en-US"/>
    </w:rPr>
  </w:style>
  <w:style w:type="character" w:customStyle="1" w:styleId="a5">
    <w:name w:val="Верхний колонтитул Знак"/>
    <w:link w:val="a4"/>
    <w:uiPriority w:val="99"/>
    <w:qFormat/>
    <w:rsid w:val="00F924D9"/>
    <w:rPr>
      <w:rFonts w:ascii="CyrillicHelvet" w:hAnsi="CyrillicHelvet"/>
      <w:lang w:val="en-GB" w:eastAsia="en-US"/>
    </w:rPr>
  </w:style>
  <w:style w:type="character" w:styleId="ac">
    <w:name w:val="Placeholder Text"/>
    <w:basedOn w:val="a0"/>
    <w:uiPriority w:val="99"/>
    <w:unhideWhenUsed/>
    <w:rsid w:val="005974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mmissioning\Offshore\Common_01\OFFSHORE%20COMMIS%20FILING\6.0%20Working%20Folders\6.11%20Snr%20Eng.%20Power%20Gen.Distr.%20Georghe~Derek\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7366FD9934965823EE00874524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70AEE-6639-462C-8116-A55803F4CD17}"/>
      </w:docPartPr>
      <w:docPartBody>
        <w:p w:rsidR="00F31240" w:rsidRDefault="00EF2DA6" w:rsidP="00EF2DA6">
          <w:pPr>
            <w:pStyle w:val="0C07366FD9934965823EE00874524A29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4802479DEE14B79B22E41B41A140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3B7E0-B9F3-4BF1-845E-0F254BFD90DF}"/>
      </w:docPartPr>
      <w:docPartBody>
        <w:p w:rsidR="00F31240" w:rsidRDefault="00EF2DA6" w:rsidP="00EF2DA6">
          <w:pPr>
            <w:pStyle w:val="44802479DEE14B79B22E41B41A140CC0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546D726218A3452786AC2CA953215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E647C7-5C0E-449D-A17B-DF208593AB54}"/>
      </w:docPartPr>
      <w:docPartBody>
        <w:p w:rsidR="00F31240" w:rsidRDefault="00EF2DA6" w:rsidP="00EF2DA6">
          <w:pPr>
            <w:pStyle w:val="546D726218A3452786AC2CA95321561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1CA85A81076484F888613E7B107F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8D1FC8-D085-407A-AD74-2C2F488FEDD1}"/>
      </w:docPartPr>
      <w:docPartBody>
        <w:p w:rsidR="00F31240" w:rsidRDefault="00EF2DA6" w:rsidP="00EF2DA6">
          <w:pPr>
            <w:pStyle w:val="71CA85A81076484F888613E7B107FAC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51F084E11BFA4F4F9DB5CEF04AEBC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A2A53-54F5-4AC4-8B89-0383D628C435}"/>
      </w:docPartPr>
      <w:docPartBody>
        <w:p w:rsidR="00F31240" w:rsidRDefault="00EF2DA6" w:rsidP="00EF2DA6">
          <w:pPr>
            <w:pStyle w:val="51F084E11BFA4F4F9DB5CEF04AEBCF58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66E6A2D2F1B64990B8C45EE95CCF4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C7A4E-B6B6-449E-80E2-44A3179A1905}"/>
      </w:docPartPr>
      <w:docPartBody>
        <w:p w:rsidR="00F31240" w:rsidRDefault="00EF2DA6" w:rsidP="00EF2DA6">
          <w:pPr>
            <w:pStyle w:val="66E6A2D2F1B64990B8C45EE95CCF4585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39F5FC728684299AE871158C0C5D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BE73A4-F60D-4E32-AA4A-41535B2C8AFC}"/>
      </w:docPartPr>
      <w:docPartBody>
        <w:p w:rsidR="00F31240" w:rsidRDefault="00EF2DA6" w:rsidP="00EF2DA6">
          <w:pPr>
            <w:pStyle w:val="C39F5FC728684299AE871158C0C5D75C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B9007D626FC4031A4D3E818FDCF4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85859-23F5-4BCA-998B-D0091E6E577E}"/>
      </w:docPartPr>
      <w:docPartBody>
        <w:p w:rsidR="00F31240" w:rsidRDefault="00EF2DA6" w:rsidP="00EF2DA6">
          <w:pPr>
            <w:pStyle w:val="CB9007D626FC4031A4D3E818FDCF49F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6735A8331594F07B82F11B3C0112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DBA0C-110D-4BC3-B7CC-72A0DF791B30}"/>
      </w:docPartPr>
      <w:docPartBody>
        <w:p w:rsidR="00F31240" w:rsidRDefault="00EF2DA6" w:rsidP="00EF2DA6">
          <w:pPr>
            <w:pStyle w:val="D6735A8331594F07B82F11B3C0112CEF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2EFE08E5567440C81F4650534FDC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60EC4-B749-4824-81AB-E7D12639BB74}"/>
      </w:docPartPr>
      <w:docPartBody>
        <w:p w:rsidR="00F31240" w:rsidRDefault="00EF2DA6" w:rsidP="00EF2DA6">
          <w:pPr>
            <w:pStyle w:val="72EFE08E5567440C81F4650534FDCEF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60ABC74369CE4CD9872D331C7FDE2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6F2C68-6F2F-4847-A848-D4F3917B47C8}"/>
      </w:docPartPr>
      <w:docPartBody>
        <w:p w:rsidR="00F31240" w:rsidRDefault="00EF2DA6" w:rsidP="00EF2DA6">
          <w:pPr>
            <w:pStyle w:val="60ABC74369CE4CD9872D331C7FDE229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72957DBE0614887BB171115DA29D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743EB-6952-47DB-B2F1-94B0BACD1CCC}"/>
      </w:docPartPr>
      <w:docPartBody>
        <w:p w:rsidR="00F31240" w:rsidRDefault="00EF2DA6" w:rsidP="00EF2DA6">
          <w:pPr>
            <w:pStyle w:val="572957DBE0614887BB171115DA29DDB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9BA537ABECE4F70A7A66830335FB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9B6CA-6DC3-451D-9741-DD27E3027645}"/>
      </w:docPartPr>
      <w:docPartBody>
        <w:p w:rsidR="00F31240" w:rsidRDefault="00EF2DA6" w:rsidP="00EF2DA6">
          <w:pPr>
            <w:pStyle w:val="89BA537ABECE4F70A7A66830335FB19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ED52CC3FD1C4F53950359D8E3D06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CBD22-0ACD-4B84-913B-EBAA4962721F}"/>
      </w:docPartPr>
      <w:docPartBody>
        <w:p w:rsidR="00F31240" w:rsidRDefault="00EF2DA6" w:rsidP="00EF2DA6">
          <w:pPr>
            <w:pStyle w:val="EED52CC3FD1C4F53950359D8E3D0653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5BED8CB28F2446E878D76352F563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9C45A5-A7DA-4153-81E5-B3D5B1C8927A}"/>
      </w:docPartPr>
      <w:docPartBody>
        <w:p w:rsidR="00F31240" w:rsidRDefault="00EF2DA6" w:rsidP="00EF2DA6">
          <w:pPr>
            <w:pStyle w:val="95BED8CB28F2446E878D76352F5632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CA3308272624B29B5FA00F2DF3F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14792-DF03-4B3F-861F-BC1FD1CEE8B3}"/>
      </w:docPartPr>
      <w:docPartBody>
        <w:p w:rsidR="00F31240" w:rsidRDefault="00EF2DA6" w:rsidP="00EF2DA6">
          <w:pPr>
            <w:pStyle w:val="1CA3308272624B29B5FA00F2DF3F55F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9B932BC1FD14743BCC74282C6361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A8588-4579-4332-9586-21F4123F4DC8}"/>
      </w:docPartPr>
      <w:docPartBody>
        <w:p w:rsidR="00F31240" w:rsidRDefault="00EF2DA6" w:rsidP="00EF2DA6">
          <w:pPr>
            <w:pStyle w:val="19B932BC1FD14743BCC74282C636105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61B4F0A9CA340CD8C6F4C40E631F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1FC8A4-5D06-40EB-B20D-9A515435AA60}"/>
      </w:docPartPr>
      <w:docPartBody>
        <w:p w:rsidR="00F31240" w:rsidRDefault="00EF2DA6" w:rsidP="00EF2DA6">
          <w:pPr>
            <w:pStyle w:val="261B4F0A9CA340CD8C6F4C40E631F01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6D042023C0D4E70A5E93ED8359F1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24FD0B-D033-4297-B3F1-6811E2714424}"/>
      </w:docPartPr>
      <w:docPartBody>
        <w:p w:rsidR="00F31240" w:rsidRDefault="00EF2DA6" w:rsidP="00EF2DA6">
          <w:pPr>
            <w:pStyle w:val="C6D042023C0D4E70A5E93ED8359F187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8E397F8FCC342F0B4CB45D7EF5F5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5D33C-BFCC-49BE-8320-3794BA561553}"/>
      </w:docPartPr>
      <w:docPartBody>
        <w:p w:rsidR="00F31240" w:rsidRDefault="00EF2DA6" w:rsidP="00EF2DA6">
          <w:pPr>
            <w:pStyle w:val="18E397F8FCC342F0B4CB45D7EF5F52C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1A9B5B38094403EB1BE93BEAD20C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8509D-F6AB-4F43-82B6-7BB843AA3885}"/>
      </w:docPartPr>
      <w:docPartBody>
        <w:p w:rsidR="00F31240" w:rsidRDefault="00EF2DA6" w:rsidP="00EF2DA6">
          <w:pPr>
            <w:pStyle w:val="A1A9B5B38094403EB1BE93BEAD20C35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9B911CD2C1F45A8B90EA2741A512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6087D-1AA0-4775-8286-A1610071589F}"/>
      </w:docPartPr>
      <w:docPartBody>
        <w:p w:rsidR="00F31240" w:rsidRDefault="00EF2DA6" w:rsidP="00EF2DA6">
          <w:pPr>
            <w:pStyle w:val="09B911CD2C1F45A8B90EA2741A5120F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E9B337A4DAE4874A227B83F57D97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250E06-2F16-4949-9CC1-D3CD3BCD19D8}"/>
      </w:docPartPr>
      <w:docPartBody>
        <w:p w:rsidR="00F31240" w:rsidRDefault="00EF2DA6" w:rsidP="00EF2DA6">
          <w:pPr>
            <w:pStyle w:val="BE9B337A4DAE4874A227B83F57D9798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093631B5A43416A9BA082F0C24DA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7300D-C129-4DB9-A274-231AFEE8341B}"/>
      </w:docPartPr>
      <w:docPartBody>
        <w:p w:rsidR="00F31240" w:rsidRDefault="00EF2DA6" w:rsidP="00EF2DA6">
          <w:pPr>
            <w:pStyle w:val="E093631B5A43416A9BA082F0C24DAA0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E0CDEE3311F461F904880E03DFA97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E329D-3D0C-4A12-B06C-E9246FFEC4AD}"/>
      </w:docPartPr>
      <w:docPartBody>
        <w:p w:rsidR="00F31240" w:rsidRDefault="00EF2DA6" w:rsidP="00EF2DA6">
          <w:pPr>
            <w:pStyle w:val="AE0CDEE3311F461F904880E03DFA972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838EB39929A46B48B1BCDBCA9D64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2DBE-3C9D-425D-8DD7-413A418D0BF7}"/>
      </w:docPartPr>
      <w:docPartBody>
        <w:p w:rsidR="00F31240" w:rsidRDefault="00EF2DA6" w:rsidP="00EF2DA6">
          <w:pPr>
            <w:pStyle w:val="A838EB39929A46B48B1BCDBCA9D642A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6EEFA4931B149628BCBD9E9FD034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F4978-4AE6-4C16-B111-9A7689C7339A}"/>
      </w:docPartPr>
      <w:docPartBody>
        <w:p w:rsidR="00F31240" w:rsidRDefault="00EF2DA6" w:rsidP="00EF2DA6">
          <w:pPr>
            <w:pStyle w:val="F6EEFA4931B149628BCBD9E9FD0343C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6CC733F18064EF1A27FE2F262443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4CD00-B107-4D9C-9237-74B5FC8EDF6D}"/>
      </w:docPartPr>
      <w:docPartBody>
        <w:p w:rsidR="00F31240" w:rsidRDefault="00EF2DA6" w:rsidP="00EF2DA6">
          <w:pPr>
            <w:pStyle w:val="06CC733F18064EF1A27FE2F26244356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2B118B761A64C55A82E649B11961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11BE78-3F25-4379-A33C-411757C9DC31}"/>
      </w:docPartPr>
      <w:docPartBody>
        <w:p w:rsidR="00F31240" w:rsidRDefault="00EF2DA6" w:rsidP="00EF2DA6">
          <w:pPr>
            <w:pStyle w:val="F2B118B761A64C55A82E649B11961E4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EA3A50FA09D4BCBBB52370241E4AE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FF2BE-F8C6-49D1-A7DB-070BF984035B}"/>
      </w:docPartPr>
      <w:docPartBody>
        <w:p w:rsidR="00F31240" w:rsidRDefault="00EF2DA6" w:rsidP="00EF2DA6">
          <w:pPr>
            <w:pStyle w:val="6EA3A50FA09D4BCBBB52370241E4AEC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A9193D25B944DA688A0D1BEC9C254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48C43-26F3-4044-9024-8B29CBF44B25}"/>
      </w:docPartPr>
      <w:docPartBody>
        <w:p w:rsidR="00F31240" w:rsidRDefault="00EF2DA6" w:rsidP="00EF2DA6">
          <w:pPr>
            <w:pStyle w:val="6A9193D25B944DA688A0D1BEC9C2547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DB72A49D60F42B28CA196404D6DF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709B51-9F0C-481E-9F75-CBF6CFAE6EE0}"/>
      </w:docPartPr>
      <w:docPartBody>
        <w:p w:rsidR="00F31240" w:rsidRDefault="00EF2DA6" w:rsidP="00EF2DA6">
          <w:pPr>
            <w:pStyle w:val="7DB72A49D60F42B28CA196404D6DF54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166A5B44B7549D8B81D44C82AFD1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23D236-064C-4A7E-B0BC-7277B84B854A}"/>
      </w:docPartPr>
      <w:docPartBody>
        <w:p w:rsidR="00F31240" w:rsidRDefault="00EF2DA6" w:rsidP="00EF2DA6">
          <w:pPr>
            <w:pStyle w:val="C166A5B44B7549D8B81D44C82AFD11D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74A49523A0B422EAD4CCFE2A8D8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7A7A2-8145-455A-A035-277C0BAAA2C2}"/>
      </w:docPartPr>
      <w:docPartBody>
        <w:p w:rsidR="00F31240" w:rsidRDefault="00EF2DA6" w:rsidP="00EF2DA6">
          <w:pPr>
            <w:pStyle w:val="374A49523A0B422EAD4CCFE2A8D8F46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E5AA95BFC064DFE9A73841256B26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B0B84-ACF6-422E-B7A2-AF8F90FE2347}"/>
      </w:docPartPr>
      <w:docPartBody>
        <w:p w:rsidR="00F31240" w:rsidRDefault="00EF2DA6" w:rsidP="00EF2DA6">
          <w:pPr>
            <w:pStyle w:val="AE5AA95BFC064DFE9A73841256B2670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9DD71263BD043FF9B2203B7D6F7BB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10F6F-A366-4B79-B185-6F4D91FEAE51}"/>
      </w:docPartPr>
      <w:docPartBody>
        <w:p w:rsidR="00F31240" w:rsidRDefault="00EF2DA6" w:rsidP="00EF2DA6">
          <w:pPr>
            <w:pStyle w:val="99DD71263BD043FF9B2203B7D6F7BBD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E5F9EB708AB47D9A4CABA7A7D8A0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17088-1DA9-4E51-B270-52D6B0444E32}"/>
      </w:docPartPr>
      <w:docPartBody>
        <w:p w:rsidR="00F31240" w:rsidRDefault="00EF2DA6" w:rsidP="00EF2DA6">
          <w:pPr>
            <w:pStyle w:val="DE5F9EB708AB47D9A4CABA7A7D8A076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5ADEF21349447399B83A85F9969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2331E-3A47-4A37-BF10-FC67D0AC24E3}"/>
      </w:docPartPr>
      <w:docPartBody>
        <w:p w:rsidR="00F31240" w:rsidRDefault="00EF2DA6" w:rsidP="00EF2DA6">
          <w:pPr>
            <w:pStyle w:val="D5ADEF21349447399B83A85F9969B0C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193988F5E0045239589FFA583FE3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7FED9-9E9D-4699-B6D4-78EBF2832E4B}"/>
      </w:docPartPr>
      <w:docPartBody>
        <w:p w:rsidR="00F31240" w:rsidRDefault="00EF2DA6" w:rsidP="00EF2DA6">
          <w:pPr>
            <w:pStyle w:val="E193988F5E0045239589FFA583FE327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61E01E2E0D7412AAC6CCB2A713135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14E76-E5D1-4273-AA04-C140F9937CC4}"/>
      </w:docPartPr>
      <w:docPartBody>
        <w:p w:rsidR="00F31240" w:rsidRDefault="00EF2DA6" w:rsidP="00EF2DA6">
          <w:pPr>
            <w:pStyle w:val="B61E01E2E0D7412AAC6CCB2A7131352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4109D1C047F4519BB38262DF3776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B54DB-0C79-4D77-948F-CE30C896FCD4}"/>
      </w:docPartPr>
      <w:docPartBody>
        <w:p w:rsidR="00F31240" w:rsidRDefault="00EF2DA6" w:rsidP="00EF2DA6">
          <w:pPr>
            <w:pStyle w:val="54109D1C047F4519BB38262DF377634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4BADB41963343CFB68F8835E4BBE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52254-CE29-45BE-B9E7-B29978407DF9}"/>
      </w:docPartPr>
      <w:docPartBody>
        <w:p w:rsidR="00F31240" w:rsidRDefault="00EF2DA6" w:rsidP="00EF2DA6">
          <w:pPr>
            <w:pStyle w:val="44BADB41963343CFB68F8835E4BBEA0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DAB4C1E70554E25BF4361896CAF1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F8F00C-97E3-4250-B2BA-F6C5FE726FB1}"/>
      </w:docPartPr>
      <w:docPartBody>
        <w:p w:rsidR="00F31240" w:rsidRDefault="00EF2DA6" w:rsidP="00EF2DA6">
          <w:pPr>
            <w:pStyle w:val="DDAB4C1E70554E25BF4361896CAF112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2F9FE16352442DAA0B04CD6355CE0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7B53F-4421-4377-A3CD-B8F4B6D15D23}"/>
      </w:docPartPr>
      <w:docPartBody>
        <w:p w:rsidR="00F31240" w:rsidRDefault="00EF2DA6" w:rsidP="00EF2DA6">
          <w:pPr>
            <w:pStyle w:val="D2F9FE16352442DAA0B04CD6355CE05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140504DA56443358877E1888CD75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6FA8-3EBB-4C52-834A-E7B0F2484566}"/>
      </w:docPartPr>
      <w:docPartBody>
        <w:p w:rsidR="00F31240" w:rsidRDefault="00EF2DA6" w:rsidP="00EF2DA6">
          <w:pPr>
            <w:pStyle w:val="9140504DA56443358877E1888CD7597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F6E958B42AA432C839CDBF46ECC9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D3904A-6FD1-47D5-809E-3A8FC949E1B3}"/>
      </w:docPartPr>
      <w:docPartBody>
        <w:p w:rsidR="00F31240" w:rsidRDefault="00EF2DA6" w:rsidP="00EF2DA6">
          <w:pPr>
            <w:pStyle w:val="DF6E958B42AA432C839CDBF46ECC939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119A0A72EEE4C0597D643EC1EE8C8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1966A-3D73-4938-B051-DFC20B6F9CCB}"/>
      </w:docPartPr>
      <w:docPartBody>
        <w:p w:rsidR="00F31240" w:rsidRDefault="00EF2DA6" w:rsidP="00EF2DA6">
          <w:pPr>
            <w:pStyle w:val="6119A0A72EEE4C0597D643EC1EE8C87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D282DE147614D4784274B47023423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4D1E-3912-4438-A7EB-F1852D1971EB}"/>
      </w:docPartPr>
      <w:docPartBody>
        <w:p w:rsidR="00F31240" w:rsidRDefault="00EF2DA6" w:rsidP="00EF2DA6">
          <w:pPr>
            <w:pStyle w:val="5D282DE147614D4784274B470234239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C36544BBE0244BCA64C978A7D571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F5CD0-1B37-4502-ADD6-B28133F134E6}"/>
      </w:docPartPr>
      <w:docPartBody>
        <w:p w:rsidR="00F31240" w:rsidRDefault="00EF2DA6" w:rsidP="00EF2DA6">
          <w:pPr>
            <w:pStyle w:val="BC36544BBE0244BCA64C978A7D57115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DF44194904E47EABADD328B217D4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CE178-FE4E-43DB-864C-C015AB326097}"/>
      </w:docPartPr>
      <w:docPartBody>
        <w:p w:rsidR="00F31240" w:rsidRDefault="00EF2DA6" w:rsidP="00EF2DA6">
          <w:pPr>
            <w:pStyle w:val="3DF44194904E47EABADD328B217D433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F3764AE20FB44AEB0911B3053CCB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7105C-C3F3-4C32-894D-3D5668D814B0}"/>
      </w:docPartPr>
      <w:docPartBody>
        <w:p w:rsidR="00F31240" w:rsidRDefault="00EF2DA6" w:rsidP="00EF2DA6">
          <w:pPr>
            <w:pStyle w:val="CF3764AE20FB44AEB0911B3053CCB37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AB92E4AE3F244FFBFE4E46FF1499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E2BC7-3EE7-4921-A1C5-D52EFC97137E}"/>
      </w:docPartPr>
      <w:docPartBody>
        <w:p w:rsidR="00F31240" w:rsidRDefault="00EF2DA6" w:rsidP="00EF2DA6">
          <w:pPr>
            <w:pStyle w:val="EAB92E4AE3F244FFBFE4E46FF14990C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E53557C02844677AD6AA448AFBF2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950E7-16DF-4C42-9BBA-71597FEAA5D0}"/>
      </w:docPartPr>
      <w:docPartBody>
        <w:p w:rsidR="00F31240" w:rsidRDefault="00EF2DA6" w:rsidP="00EF2DA6">
          <w:pPr>
            <w:pStyle w:val="6E53557C02844677AD6AA448AFBF26A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4E797643A8040538500C5EC22B46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FB6D5-5FB3-403A-B6AD-4F16018DD4A0}"/>
      </w:docPartPr>
      <w:docPartBody>
        <w:p w:rsidR="00F31240" w:rsidRDefault="00EF2DA6" w:rsidP="00EF2DA6">
          <w:pPr>
            <w:pStyle w:val="14E797643A8040538500C5EC22B468D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6C2C95E3A48470D928285FD11ACE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CB20F-100F-4D3C-957A-6E8D37C0C498}"/>
      </w:docPartPr>
      <w:docPartBody>
        <w:p w:rsidR="00F31240" w:rsidRDefault="00EF2DA6" w:rsidP="00EF2DA6">
          <w:pPr>
            <w:pStyle w:val="86C2C95E3A48470D928285FD11ACEBA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C82E42AD2674FEE96F20CC9A094B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A383F-BA68-404C-A0C4-4FFA368D55B0}"/>
      </w:docPartPr>
      <w:docPartBody>
        <w:p w:rsidR="00F31240" w:rsidRDefault="00EF2DA6" w:rsidP="00EF2DA6">
          <w:pPr>
            <w:pStyle w:val="DC82E42AD2674FEE96F20CC9A094B03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069053BFD224685A978109C47C66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F6FB6-844B-49D6-B5CC-5C89D27D4001}"/>
      </w:docPartPr>
      <w:docPartBody>
        <w:p w:rsidR="00F31240" w:rsidRDefault="00EF2DA6" w:rsidP="00EF2DA6">
          <w:pPr>
            <w:pStyle w:val="0069053BFD224685A978109C47C6647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2B1201BAEB84FB1B9FCFF0748206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60ADB-8D80-4D1F-A141-EC5F2FA4516C}"/>
      </w:docPartPr>
      <w:docPartBody>
        <w:p w:rsidR="00F31240" w:rsidRDefault="00EF2DA6" w:rsidP="00EF2DA6">
          <w:pPr>
            <w:pStyle w:val="E2B1201BAEB84FB1B9FCFF074820626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5FC0DF37D4A4778A59713F5F68E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B7F0A9-CA34-4A8A-B6AD-EDB4DC06230D}"/>
      </w:docPartPr>
      <w:docPartBody>
        <w:p w:rsidR="00F31240" w:rsidRDefault="00EF2DA6" w:rsidP="00EF2DA6">
          <w:pPr>
            <w:pStyle w:val="C5FC0DF37D4A4778A59713F5F68E5D8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BB6B695725C44DDB6A6B149B5E6C9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F32A0-3B32-4478-B268-8679884F6432}"/>
      </w:docPartPr>
      <w:docPartBody>
        <w:p w:rsidR="00F31240" w:rsidRDefault="00EF2DA6" w:rsidP="00EF2DA6">
          <w:pPr>
            <w:pStyle w:val="9BB6B695725C44DDB6A6B149B5E6C9D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C95CA2087614778988FDBD1E885C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14F8C-8233-4F13-B3E9-79D58906DD84}"/>
      </w:docPartPr>
      <w:docPartBody>
        <w:p w:rsidR="00F31240" w:rsidRDefault="00EF2DA6" w:rsidP="00EF2DA6">
          <w:pPr>
            <w:pStyle w:val="2C95CA2087614778988FDBD1E885CB7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1D6D77B67C041E58130A90A66CCDD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FB1178-3243-43E1-9CC0-5F18B1FB01B0}"/>
      </w:docPartPr>
      <w:docPartBody>
        <w:p w:rsidR="00F31240" w:rsidRDefault="00EF2DA6" w:rsidP="00EF2DA6">
          <w:pPr>
            <w:pStyle w:val="A1D6D77B67C041E58130A90A66CCDD7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687BB41E5AC4CB988A6BAE820C982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09CAF-4E16-4CC4-B980-24112D8453B3}"/>
      </w:docPartPr>
      <w:docPartBody>
        <w:p w:rsidR="00F31240" w:rsidRDefault="00EF2DA6" w:rsidP="00EF2DA6">
          <w:pPr>
            <w:pStyle w:val="1687BB41E5AC4CB988A6BAE820C9827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FE5FE12366F4EA7B946190C8F6576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CB471-9581-469B-84CD-171BB0231C59}"/>
      </w:docPartPr>
      <w:docPartBody>
        <w:p w:rsidR="00F31240" w:rsidRDefault="00EF2DA6" w:rsidP="00EF2DA6">
          <w:pPr>
            <w:pStyle w:val="FFE5FE12366F4EA7B946190C8F6576F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1376FEC0ACC433F9370442D52AA2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ED11F-FB01-4A59-A029-1EBB8F73149F}"/>
      </w:docPartPr>
      <w:docPartBody>
        <w:p w:rsidR="00F31240" w:rsidRDefault="00EF2DA6" w:rsidP="00EF2DA6">
          <w:pPr>
            <w:pStyle w:val="21376FEC0ACC433F9370442D52AA244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20C1F1CB2894AC7A0CF789253249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A157D-6F7E-4854-B653-3DC2C88CE416}"/>
      </w:docPartPr>
      <w:docPartBody>
        <w:p w:rsidR="00F31240" w:rsidRDefault="00EF2DA6" w:rsidP="00EF2DA6">
          <w:pPr>
            <w:pStyle w:val="420C1F1CB2894AC7A0CF789253249FA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E74DBEC523343869D9ABEA7D2330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6B787-4EF4-476C-8000-671E475997D6}"/>
      </w:docPartPr>
      <w:docPartBody>
        <w:p w:rsidR="00F31240" w:rsidRDefault="00EF2DA6" w:rsidP="00EF2DA6">
          <w:pPr>
            <w:pStyle w:val="7E74DBEC523343869D9ABEA7D23308C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C321535E27545D6A66DC36770C9A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EAFA86-32FC-437A-AAD5-12C88F7B42BE}"/>
      </w:docPartPr>
      <w:docPartBody>
        <w:p w:rsidR="00F31240" w:rsidRDefault="00EF2DA6" w:rsidP="00EF2DA6">
          <w:pPr>
            <w:pStyle w:val="1C321535E27545D6A66DC36770C9A0B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D16052594194C72BF8231E994BEB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21BD8-749D-44AD-8214-36AA345600FA}"/>
      </w:docPartPr>
      <w:docPartBody>
        <w:p w:rsidR="00F31240" w:rsidRDefault="00EF2DA6" w:rsidP="00EF2DA6">
          <w:pPr>
            <w:pStyle w:val="0D16052594194C72BF8231E994BEBC2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B8F03EC08F547178D737A8105DE3D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D5CB02-D9C1-4D7A-8BF0-5E2A86C68821}"/>
      </w:docPartPr>
      <w:docPartBody>
        <w:p w:rsidR="00F31240" w:rsidRDefault="00EF2DA6" w:rsidP="00EF2DA6">
          <w:pPr>
            <w:pStyle w:val="3B8F03EC08F547178D737A8105DE3DC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F8107A39FBC450582017D28535CB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D2F0C-6A02-4014-A8A1-99D7EF6BC9FF}"/>
      </w:docPartPr>
      <w:docPartBody>
        <w:p w:rsidR="00F31240" w:rsidRDefault="00EF2DA6" w:rsidP="00EF2DA6">
          <w:pPr>
            <w:pStyle w:val="CF8107A39FBC450582017D28535CBCA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E068CCA771B4FE1A3791C7A31BA6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9F9532-41DF-42E6-B471-09EDB71D879F}"/>
      </w:docPartPr>
      <w:docPartBody>
        <w:p w:rsidR="00F31240" w:rsidRDefault="00EF2DA6" w:rsidP="00EF2DA6">
          <w:pPr>
            <w:pStyle w:val="7E068CCA771B4FE1A3791C7A31BA6B9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452A0BCBA5B44FFB40BF8CAE5F3F6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568AA7-1653-46B9-973E-1E6E35EBD4E3}"/>
      </w:docPartPr>
      <w:docPartBody>
        <w:p w:rsidR="00F31240" w:rsidRDefault="00EF2DA6" w:rsidP="00EF2DA6">
          <w:pPr>
            <w:pStyle w:val="D452A0BCBA5B44FFB40BF8CAE5F3F61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F6C7A5D8B774D3CB7F8AFF0C7032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F420-18D7-4941-80A5-A34ABEA5143D}"/>
      </w:docPartPr>
      <w:docPartBody>
        <w:p w:rsidR="00E262EA" w:rsidRDefault="00E35377" w:rsidP="00E35377">
          <w:pPr>
            <w:pStyle w:val="BF6C7A5D8B774D3CB7F8AFF0C7032DF0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70B78394A564A43969D72AD2D365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9B9D7-F989-43E1-8553-E7D16E5C7C54}"/>
      </w:docPartPr>
      <w:docPartBody>
        <w:p w:rsidR="00E262EA" w:rsidRDefault="00E35377" w:rsidP="00E35377">
          <w:pPr>
            <w:pStyle w:val="F70B78394A564A43969D72AD2D365DE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8C280BE10844B30AA75B991E17975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B3FE3-2C56-4E0B-9625-C9B4F3D334FE}"/>
      </w:docPartPr>
      <w:docPartBody>
        <w:p w:rsidR="00E262EA" w:rsidRDefault="00E35377" w:rsidP="00E35377">
          <w:pPr>
            <w:pStyle w:val="48C280BE10844B30AA75B991E179757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16074ECE643C4EDD871F95A4C7F75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07F3E-BB25-47F6-B0EE-D1E8D27D33E9}"/>
      </w:docPartPr>
      <w:docPartBody>
        <w:p w:rsidR="00000000" w:rsidRDefault="004C3B41" w:rsidP="004C3B41">
          <w:pPr>
            <w:pStyle w:val="16074ECE643C4EDD871F95A4C7F75EEC"/>
          </w:pPr>
          <w:r>
            <w:t>N/A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2DA6"/>
    <w:rsid w:val="00176E64"/>
    <w:rsid w:val="004C277C"/>
    <w:rsid w:val="004C3B41"/>
    <w:rsid w:val="00655C25"/>
    <w:rsid w:val="009F7C8B"/>
    <w:rsid w:val="00E262EA"/>
    <w:rsid w:val="00E35377"/>
    <w:rsid w:val="00EF2DA6"/>
    <w:rsid w:val="00F3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F85F23DA9045B4B2F36425CBA921D9">
    <w:name w:val="BBF85F23DA9045B4B2F36425CBA921D9"/>
    <w:rsid w:val="00EF2DA6"/>
  </w:style>
  <w:style w:type="paragraph" w:customStyle="1" w:styleId="91862D5F83674452854FDBF7ED415A87">
    <w:name w:val="91862D5F83674452854FDBF7ED415A87"/>
    <w:rsid w:val="00EF2DA6"/>
  </w:style>
  <w:style w:type="paragraph" w:customStyle="1" w:styleId="72D8D1ED011C4E6E9B97B546F0CDAF3F">
    <w:name w:val="72D8D1ED011C4E6E9B97B546F0CDAF3F"/>
    <w:rsid w:val="00EF2DA6"/>
  </w:style>
  <w:style w:type="paragraph" w:customStyle="1" w:styleId="976F8B8D1C554FC4A8791C06D9894DF4">
    <w:name w:val="976F8B8D1C554FC4A8791C06D9894DF4"/>
    <w:rsid w:val="00EF2DA6"/>
  </w:style>
  <w:style w:type="paragraph" w:customStyle="1" w:styleId="9028FE77041947DEA916414E793CE35F">
    <w:name w:val="9028FE77041947DEA916414E793CE35F"/>
    <w:rsid w:val="00EF2DA6"/>
  </w:style>
  <w:style w:type="paragraph" w:customStyle="1" w:styleId="B5EAF718FE464FCC9DDF23E5CC2284C2">
    <w:name w:val="B5EAF718FE464FCC9DDF23E5CC2284C2"/>
    <w:rsid w:val="00EF2DA6"/>
  </w:style>
  <w:style w:type="paragraph" w:customStyle="1" w:styleId="FFEC8188862E4085B8AAC56FE713A929">
    <w:name w:val="FFEC8188862E4085B8AAC56FE713A929"/>
    <w:rsid w:val="00EF2DA6"/>
  </w:style>
  <w:style w:type="paragraph" w:customStyle="1" w:styleId="92A1893E1DAE4E33BB50974709751F7F">
    <w:name w:val="92A1893E1DAE4E33BB50974709751F7F"/>
    <w:rsid w:val="00EF2DA6"/>
  </w:style>
  <w:style w:type="paragraph" w:customStyle="1" w:styleId="FE09D7581D3443FFADAF7063B53AAD6B">
    <w:name w:val="FE09D7581D3443FFADAF7063B53AAD6B"/>
    <w:rsid w:val="00EF2DA6"/>
  </w:style>
  <w:style w:type="paragraph" w:customStyle="1" w:styleId="378466AF2B104AF1AB1CA955FF3FBBAB">
    <w:name w:val="378466AF2B104AF1AB1CA955FF3FBBAB"/>
    <w:rsid w:val="00EF2DA6"/>
  </w:style>
  <w:style w:type="paragraph" w:customStyle="1" w:styleId="9C701C6F43544A448C1F48183DBDF6E8">
    <w:name w:val="9C701C6F43544A448C1F48183DBDF6E8"/>
    <w:rsid w:val="00EF2DA6"/>
  </w:style>
  <w:style w:type="paragraph" w:customStyle="1" w:styleId="BC7ED644A825477FABE8A6087882146A">
    <w:name w:val="BC7ED644A825477FABE8A6087882146A"/>
    <w:rsid w:val="00EF2DA6"/>
  </w:style>
  <w:style w:type="paragraph" w:customStyle="1" w:styleId="E482737C4A154E77884FFD1559BA7319">
    <w:name w:val="E482737C4A154E77884FFD1559BA7319"/>
    <w:rsid w:val="00EF2DA6"/>
  </w:style>
  <w:style w:type="paragraph" w:customStyle="1" w:styleId="6D699C41F90F41F7A15F3874EFFEBD17">
    <w:name w:val="6D699C41F90F41F7A15F3874EFFEBD17"/>
    <w:rsid w:val="00EF2DA6"/>
  </w:style>
  <w:style w:type="paragraph" w:customStyle="1" w:styleId="0C07366FD9934965823EE00874524A29">
    <w:name w:val="0C07366FD9934965823EE00874524A29"/>
    <w:rsid w:val="00EF2DA6"/>
  </w:style>
  <w:style w:type="paragraph" w:customStyle="1" w:styleId="44802479DEE14B79B22E41B41A140CC0">
    <w:name w:val="44802479DEE14B79B22E41B41A140CC0"/>
    <w:rsid w:val="00EF2DA6"/>
  </w:style>
  <w:style w:type="paragraph" w:customStyle="1" w:styleId="546D726218A3452786AC2CA953215611">
    <w:name w:val="546D726218A3452786AC2CA953215611"/>
    <w:rsid w:val="00EF2DA6"/>
  </w:style>
  <w:style w:type="paragraph" w:customStyle="1" w:styleId="D3133713081840D18AF1B7FD7BD88FC5">
    <w:name w:val="D3133713081840D18AF1B7FD7BD88FC5"/>
    <w:rsid w:val="00EF2DA6"/>
  </w:style>
  <w:style w:type="paragraph" w:customStyle="1" w:styleId="81AACFBC9435456591F3D758DBC4A87B">
    <w:name w:val="81AACFBC9435456591F3D758DBC4A87B"/>
    <w:rsid w:val="00EF2DA6"/>
  </w:style>
  <w:style w:type="paragraph" w:customStyle="1" w:styleId="1BDFF5FD5F7D4A65849BFB2654E7049C">
    <w:name w:val="1BDFF5FD5F7D4A65849BFB2654E7049C"/>
    <w:rsid w:val="00EF2DA6"/>
  </w:style>
  <w:style w:type="paragraph" w:customStyle="1" w:styleId="1A0FC875FAB044EEAA32303216D21552">
    <w:name w:val="1A0FC875FAB044EEAA32303216D21552"/>
    <w:rsid w:val="00EF2DA6"/>
  </w:style>
  <w:style w:type="paragraph" w:customStyle="1" w:styleId="71CA85A81076484F888613E7B107FAC6">
    <w:name w:val="71CA85A81076484F888613E7B107FAC6"/>
    <w:rsid w:val="00EF2DA6"/>
  </w:style>
  <w:style w:type="paragraph" w:customStyle="1" w:styleId="51F084E11BFA4F4F9DB5CEF04AEBCF58">
    <w:name w:val="51F084E11BFA4F4F9DB5CEF04AEBCF58"/>
    <w:rsid w:val="00EF2DA6"/>
  </w:style>
  <w:style w:type="paragraph" w:customStyle="1" w:styleId="66E6A2D2F1B64990B8C45EE95CCF4585">
    <w:name w:val="66E6A2D2F1B64990B8C45EE95CCF4585"/>
    <w:rsid w:val="00EF2DA6"/>
  </w:style>
  <w:style w:type="paragraph" w:customStyle="1" w:styleId="C39F5FC728684299AE871158C0C5D75C">
    <w:name w:val="C39F5FC728684299AE871158C0C5D75C"/>
    <w:rsid w:val="00EF2DA6"/>
  </w:style>
  <w:style w:type="paragraph" w:customStyle="1" w:styleId="CB9007D626FC4031A4D3E818FDCF49FD">
    <w:name w:val="CB9007D626FC4031A4D3E818FDCF49FD"/>
    <w:rsid w:val="00EF2DA6"/>
  </w:style>
  <w:style w:type="paragraph" w:customStyle="1" w:styleId="D6735A8331594F07B82F11B3C0112CEF">
    <w:name w:val="D6735A8331594F07B82F11B3C0112CEF"/>
    <w:rsid w:val="00EF2DA6"/>
  </w:style>
  <w:style w:type="paragraph" w:customStyle="1" w:styleId="72EFE08E5567440C81F4650534FDCEF1">
    <w:name w:val="72EFE08E5567440C81F4650534FDCEF1"/>
    <w:rsid w:val="00EF2DA6"/>
  </w:style>
  <w:style w:type="paragraph" w:customStyle="1" w:styleId="60ABC74369CE4CD9872D331C7FDE2294">
    <w:name w:val="60ABC74369CE4CD9872D331C7FDE2294"/>
    <w:rsid w:val="00EF2DA6"/>
  </w:style>
  <w:style w:type="paragraph" w:customStyle="1" w:styleId="572957DBE0614887BB171115DA29DDB0">
    <w:name w:val="572957DBE0614887BB171115DA29DDB0"/>
    <w:rsid w:val="00EF2DA6"/>
  </w:style>
  <w:style w:type="paragraph" w:customStyle="1" w:styleId="89BA537ABECE4F70A7A66830335FB19E">
    <w:name w:val="89BA537ABECE4F70A7A66830335FB19E"/>
    <w:rsid w:val="00EF2DA6"/>
  </w:style>
  <w:style w:type="paragraph" w:customStyle="1" w:styleId="EED52CC3FD1C4F53950359D8E3D06539">
    <w:name w:val="EED52CC3FD1C4F53950359D8E3D06539"/>
    <w:rsid w:val="00EF2DA6"/>
  </w:style>
  <w:style w:type="paragraph" w:customStyle="1" w:styleId="95BED8CB28F2446E878D76352F563221">
    <w:name w:val="95BED8CB28F2446E878D76352F563221"/>
    <w:rsid w:val="00EF2DA6"/>
  </w:style>
  <w:style w:type="paragraph" w:customStyle="1" w:styleId="1CA3308272624B29B5FA00F2DF3F55FA">
    <w:name w:val="1CA3308272624B29B5FA00F2DF3F55FA"/>
    <w:rsid w:val="00EF2DA6"/>
  </w:style>
  <w:style w:type="paragraph" w:customStyle="1" w:styleId="19B932BC1FD14743BCC74282C6361058">
    <w:name w:val="19B932BC1FD14743BCC74282C6361058"/>
    <w:rsid w:val="00EF2DA6"/>
  </w:style>
  <w:style w:type="paragraph" w:customStyle="1" w:styleId="261B4F0A9CA340CD8C6F4C40E631F01F">
    <w:name w:val="261B4F0A9CA340CD8C6F4C40E631F01F"/>
    <w:rsid w:val="00EF2DA6"/>
  </w:style>
  <w:style w:type="paragraph" w:customStyle="1" w:styleId="C6D042023C0D4E70A5E93ED8359F1872">
    <w:name w:val="C6D042023C0D4E70A5E93ED8359F1872"/>
    <w:rsid w:val="00EF2DA6"/>
  </w:style>
  <w:style w:type="paragraph" w:customStyle="1" w:styleId="18E397F8FCC342F0B4CB45D7EF5F52C1">
    <w:name w:val="18E397F8FCC342F0B4CB45D7EF5F52C1"/>
    <w:rsid w:val="00EF2DA6"/>
  </w:style>
  <w:style w:type="paragraph" w:customStyle="1" w:styleId="A1A9B5B38094403EB1BE93BEAD20C35D">
    <w:name w:val="A1A9B5B38094403EB1BE93BEAD20C35D"/>
    <w:rsid w:val="00EF2DA6"/>
  </w:style>
  <w:style w:type="paragraph" w:customStyle="1" w:styleId="09B911CD2C1F45A8B90EA2741A5120FC">
    <w:name w:val="09B911CD2C1F45A8B90EA2741A5120FC"/>
    <w:rsid w:val="00EF2DA6"/>
  </w:style>
  <w:style w:type="paragraph" w:customStyle="1" w:styleId="BE9B337A4DAE4874A227B83F57D97986">
    <w:name w:val="BE9B337A4DAE4874A227B83F57D97986"/>
    <w:rsid w:val="00EF2DA6"/>
  </w:style>
  <w:style w:type="paragraph" w:customStyle="1" w:styleId="E093631B5A43416A9BA082F0C24DAA00">
    <w:name w:val="E093631B5A43416A9BA082F0C24DAA00"/>
    <w:rsid w:val="00EF2DA6"/>
  </w:style>
  <w:style w:type="paragraph" w:customStyle="1" w:styleId="AE0CDEE3311F461F904880E03DFA9729">
    <w:name w:val="AE0CDEE3311F461F904880E03DFA9729"/>
    <w:rsid w:val="00EF2DA6"/>
  </w:style>
  <w:style w:type="paragraph" w:customStyle="1" w:styleId="A838EB39929A46B48B1BCDBCA9D642AA">
    <w:name w:val="A838EB39929A46B48B1BCDBCA9D642AA"/>
    <w:rsid w:val="00EF2DA6"/>
  </w:style>
  <w:style w:type="paragraph" w:customStyle="1" w:styleId="F6EEFA4931B149628BCBD9E9FD0343C8">
    <w:name w:val="F6EEFA4931B149628BCBD9E9FD0343C8"/>
    <w:rsid w:val="00EF2DA6"/>
  </w:style>
  <w:style w:type="paragraph" w:customStyle="1" w:styleId="06CC733F18064EF1A27FE2F262443566">
    <w:name w:val="06CC733F18064EF1A27FE2F262443566"/>
    <w:rsid w:val="00EF2DA6"/>
  </w:style>
  <w:style w:type="paragraph" w:customStyle="1" w:styleId="F2B118B761A64C55A82E649B11961E4B">
    <w:name w:val="F2B118B761A64C55A82E649B11961E4B"/>
    <w:rsid w:val="00EF2DA6"/>
  </w:style>
  <w:style w:type="paragraph" w:customStyle="1" w:styleId="6EA3A50FA09D4BCBBB52370241E4AEC6">
    <w:name w:val="6EA3A50FA09D4BCBBB52370241E4AEC6"/>
    <w:rsid w:val="00EF2DA6"/>
  </w:style>
  <w:style w:type="paragraph" w:customStyle="1" w:styleId="6A9193D25B944DA688A0D1BEC9C2547D">
    <w:name w:val="6A9193D25B944DA688A0D1BEC9C2547D"/>
    <w:rsid w:val="00EF2DA6"/>
  </w:style>
  <w:style w:type="paragraph" w:customStyle="1" w:styleId="7DB72A49D60F42B28CA196404D6DF54F">
    <w:name w:val="7DB72A49D60F42B28CA196404D6DF54F"/>
    <w:rsid w:val="00EF2DA6"/>
  </w:style>
  <w:style w:type="paragraph" w:customStyle="1" w:styleId="C166A5B44B7549D8B81D44C82AFD11DC">
    <w:name w:val="C166A5B44B7549D8B81D44C82AFD11DC"/>
    <w:rsid w:val="00EF2DA6"/>
  </w:style>
  <w:style w:type="paragraph" w:customStyle="1" w:styleId="374A49523A0B422EAD4CCFE2A8D8F460">
    <w:name w:val="374A49523A0B422EAD4CCFE2A8D8F460"/>
    <w:rsid w:val="00EF2DA6"/>
  </w:style>
  <w:style w:type="paragraph" w:customStyle="1" w:styleId="AE5AA95BFC064DFE9A73841256B2670A">
    <w:name w:val="AE5AA95BFC064DFE9A73841256B2670A"/>
    <w:rsid w:val="00EF2DA6"/>
  </w:style>
  <w:style w:type="paragraph" w:customStyle="1" w:styleId="99DD71263BD043FF9B2203B7D6F7BBD7">
    <w:name w:val="99DD71263BD043FF9B2203B7D6F7BBD7"/>
    <w:rsid w:val="00EF2DA6"/>
  </w:style>
  <w:style w:type="paragraph" w:customStyle="1" w:styleId="DE5F9EB708AB47D9A4CABA7A7D8A0768">
    <w:name w:val="DE5F9EB708AB47D9A4CABA7A7D8A0768"/>
    <w:rsid w:val="00EF2DA6"/>
  </w:style>
  <w:style w:type="paragraph" w:customStyle="1" w:styleId="D5ADEF21349447399B83A85F9969B0CD">
    <w:name w:val="D5ADEF21349447399B83A85F9969B0CD"/>
    <w:rsid w:val="00EF2DA6"/>
  </w:style>
  <w:style w:type="paragraph" w:customStyle="1" w:styleId="E193988F5E0045239589FFA583FE3276">
    <w:name w:val="E193988F5E0045239589FFA583FE3276"/>
    <w:rsid w:val="00EF2DA6"/>
  </w:style>
  <w:style w:type="paragraph" w:customStyle="1" w:styleId="B61E01E2E0D7412AAC6CCB2A71313521">
    <w:name w:val="B61E01E2E0D7412AAC6CCB2A71313521"/>
    <w:rsid w:val="00EF2DA6"/>
  </w:style>
  <w:style w:type="paragraph" w:customStyle="1" w:styleId="54109D1C047F4519BB38262DF377634C">
    <w:name w:val="54109D1C047F4519BB38262DF377634C"/>
    <w:rsid w:val="00EF2DA6"/>
  </w:style>
  <w:style w:type="paragraph" w:customStyle="1" w:styleId="44BADB41963343CFB68F8835E4BBEA0A">
    <w:name w:val="44BADB41963343CFB68F8835E4BBEA0A"/>
    <w:rsid w:val="00EF2DA6"/>
  </w:style>
  <w:style w:type="paragraph" w:customStyle="1" w:styleId="DDAB4C1E70554E25BF4361896CAF1123">
    <w:name w:val="DDAB4C1E70554E25BF4361896CAF1123"/>
    <w:rsid w:val="00EF2DA6"/>
  </w:style>
  <w:style w:type="paragraph" w:customStyle="1" w:styleId="D2F9FE16352442DAA0B04CD6355CE054">
    <w:name w:val="D2F9FE16352442DAA0B04CD6355CE054"/>
    <w:rsid w:val="00EF2DA6"/>
  </w:style>
  <w:style w:type="paragraph" w:customStyle="1" w:styleId="9140504DA56443358877E1888CD7597B">
    <w:name w:val="9140504DA56443358877E1888CD7597B"/>
    <w:rsid w:val="00EF2DA6"/>
  </w:style>
  <w:style w:type="paragraph" w:customStyle="1" w:styleId="DF6E958B42AA432C839CDBF46ECC9397">
    <w:name w:val="DF6E958B42AA432C839CDBF46ECC9397"/>
    <w:rsid w:val="00EF2DA6"/>
  </w:style>
  <w:style w:type="paragraph" w:customStyle="1" w:styleId="6119A0A72EEE4C0597D643EC1EE8C878">
    <w:name w:val="6119A0A72EEE4C0597D643EC1EE8C878"/>
    <w:rsid w:val="00EF2DA6"/>
  </w:style>
  <w:style w:type="paragraph" w:customStyle="1" w:styleId="5D282DE147614D4784274B4702342399">
    <w:name w:val="5D282DE147614D4784274B4702342399"/>
    <w:rsid w:val="00EF2DA6"/>
  </w:style>
  <w:style w:type="paragraph" w:customStyle="1" w:styleId="BC36544BBE0244BCA64C978A7D57115D">
    <w:name w:val="BC36544BBE0244BCA64C978A7D57115D"/>
    <w:rsid w:val="00EF2DA6"/>
  </w:style>
  <w:style w:type="paragraph" w:customStyle="1" w:styleId="3DF44194904E47EABADD328B217D433B">
    <w:name w:val="3DF44194904E47EABADD328B217D433B"/>
    <w:rsid w:val="00EF2DA6"/>
  </w:style>
  <w:style w:type="paragraph" w:customStyle="1" w:styleId="CF3764AE20FB44AEB0911B3053CCB379">
    <w:name w:val="CF3764AE20FB44AEB0911B3053CCB379"/>
    <w:rsid w:val="00EF2DA6"/>
  </w:style>
  <w:style w:type="paragraph" w:customStyle="1" w:styleId="EAB92E4AE3F244FFBFE4E46FF14990C7">
    <w:name w:val="EAB92E4AE3F244FFBFE4E46FF14990C7"/>
    <w:rsid w:val="00EF2DA6"/>
  </w:style>
  <w:style w:type="paragraph" w:customStyle="1" w:styleId="6E53557C02844677AD6AA448AFBF26A2">
    <w:name w:val="6E53557C02844677AD6AA448AFBF26A2"/>
    <w:rsid w:val="00EF2DA6"/>
  </w:style>
  <w:style w:type="paragraph" w:customStyle="1" w:styleId="14E797643A8040538500C5EC22B468D8">
    <w:name w:val="14E797643A8040538500C5EC22B468D8"/>
    <w:rsid w:val="00EF2DA6"/>
  </w:style>
  <w:style w:type="paragraph" w:customStyle="1" w:styleId="86C2C95E3A48470D928285FD11ACEBAE">
    <w:name w:val="86C2C95E3A48470D928285FD11ACEBAE"/>
    <w:rsid w:val="00EF2DA6"/>
  </w:style>
  <w:style w:type="paragraph" w:customStyle="1" w:styleId="DC82E42AD2674FEE96F20CC9A094B034">
    <w:name w:val="DC82E42AD2674FEE96F20CC9A094B034"/>
    <w:rsid w:val="00EF2DA6"/>
  </w:style>
  <w:style w:type="paragraph" w:customStyle="1" w:styleId="0069053BFD224685A978109C47C66473">
    <w:name w:val="0069053BFD224685A978109C47C66473"/>
    <w:rsid w:val="00EF2DA6"/>
  </w:style>
  <w:style w:type="paragraph" w:customStyle="1" w:styleId="E2B1201BAEB84FB1B9FCFF0748206267">
    <w:name w:val="E2B1201BAEB84FB1B9FCFF0748206267"/>
    <w:rsid w:val="00EF2DA6"/>
  </w:style>
  <w:style w:type="paragraph" w:customStyle="1" w:styleId="C5FC0DF37D4A4778A59713F5F68E5D8A">
    <w:name w:val="C5FC0DF37D4A4778A59713F5F68E5D8A"/>
    <w:rsid w:val="00EF2DA6"/>
  </w:style>
  <w:style w:type="paragraph" w:customStyle="1" w:styleId="9BB6B695725C44DDB6A6B149B5E6C9D7">
    <w:name w:val="9BB6B695725C44DDB6A6B149B5E6C9D7"/>
    <w:rsid w:val="00EF2DA6"/>
  </w:style>
  <w:style w:type="paragraph" w:customStyle="1" w:styleId="2C95CA2087614778988FDBD1E885CB73">
    <w:name w:val="2C95CA2087614778988FDBD1E885CB73"/>
    <w:rsid w:val="00EF2DA6"/>
  </w:style>
  <w:style w:type="paragraph" w:customStyle="1" w:styleId="A1D6D77B67C041E58130A90A66CCDD7B">
    <w:name w:val="A1D6D77B67C041E58130A90A66CCDD7B"/>
    <w:rsid w:val="00EF2DA6"/>
  </w:style>
  <w:style w:type="paragraph" w:customStyle="1" w:styleId="1687BB41E5AC4CB988A6BAE820C9827F">
    <w:name w:val="1687BB41E5AC4CB988A6BAE820C9827F"/>
    <w:rsid w:val="00EF2DA6"/>
  </w:style>
  <w:style w:type="paragraph" w:customStyle="1" w:styleId="FFE5FE12366F4EA7B946190C8F6576FD">
    <w:name w:val="FFE5FE12366F4EA7B946190C8F6576FD"/>
    <w:rsid w:val="00EF2DA6"/>
  </w:style>
  <w:style w:type="paragraph" w:customStyle="1" w:styleId="21376FEC0ACC433F9370442D52AA2448">
    <w:name w:val="21376FEC0ACC433F9370442D52AA2448"/>
    <w:rsid w:val="00EF2DA6"/>
  </w:style>
  <w:style w:type="paragraph" w:customStyle="1" w:styleId="420C1F1CB2894AC7A0CF789253249FA9">
    <w:name w:val="420C1F1CB2894AC7A0CF789253249FA9"/>
    <w:rsid w:val="00EF2DA6"/>
  </w:style>
  <w:style w:type="paragraph" w:customStyle="1" w:styleId="7E74DBEC523343869D9ABEA7D23308CC">
    <w:name w:val="7E74DBEC523343869D9ABEA7D23308CC"/>
    <w:rsid w:val="00EF2DA6"/>
  </w:style>
  <w:style w:type="paragraph" w:customStyle="1" w:styleId="1C321535E27545D6A66DC36770C9A0B5">
    <w:name w:val="1C321535E27545D6A66DC36770C9A0B5"/>
    <w:rsid w:val="00EF2DA6"/>
  </w:style>
  <w:style w:type="paragraph" w:customStyle="1" w:styleId="0D16052594194C72BF8231E994BEBC28">
    <w:name w:val="0D16052594194C72BF8231E994BEBC28"/>
    <w:rsid w:val="00EF2DA6"/>
  </w:style>
  <w:style w:type="paragraph" w:customStyle="1" w:styleId="3B8F03EC08F547178D737A8105DE3DCC">
    <w:name w:val="3B8F03EC08F547178D737A8105DE3DCC"/>
    <w:rsid w:val="00EF2DA6"/>
  </w:style>
  <w:style w:type="paragraph" w:customStyle="1" w:styleId="CF8107A39FBC450582017D28535CBCAD">
    <w:name w:val="CF8107A39FBC450582017D28535CBCAD"/>
    <w:rsid w:val="00EF2DA6"/>
  </w:style>
  <w:style w:type="paragraph" w:customStyle="1" w:styleId="7E068CCA771B4FE1A3791C7A31BA6B94">
    <w:name w:val="7E068CCA771B4FE1A3791C7A31BA6B94"/>
    <w:rsid w:val="00EF2DA6"/>
  </w:style>
  <w:style w:type="paragraph" w:customStyle="1" w:styleId="D452A0BCBA5B44FFB40BF8CAE5F3F616">
    <w:name w:val="D452A0BCBA5B44FFB40BF8CAE5F3F616"/>
    <w:rsid w:val="00EF2DA6"/>
  </w:style>
  <w:style w:type="paragraph" w:customStyle="1" w:styleId="49036D7EEFC5460C8748F4B74E14F0EA">
    <w:name w:val="49036D7EEFC5460C8748F4B74E14F0EA"/>
    <w:rsid w:val="00176E64"/>
  </w:style>
  <w:style w:type="paragraph" w:customStyle="1" w:styleId="4504F323B6A143F786F3F37290E20B21">
    <w:name w:val="4504F323B6A143F786F3F37290E20B21"/>
    <w:rsid w:val="00176E64"/>
  </w:style>
  <w:style w:type="character" w:styleId="a3">
    <w:name w:val="Placeholder Text"/>
    <w:basedOn w:val="a0"/>
    <w:uiPriority w:val="99"/>
    <w:unhideWhenUsed/>
    <w:rsid w:val="009F7C8B"/>
    <w:rPr>
      <w:color w:val="808080"/>
    </w:rPr>
  </w:style>
  <w:style w:type="paragraph" w:customStyle="1" w:styleId="BF6C7A5D8B774D3CB7F8AFF0C7032DF0">
    <w:name w:val="BF6C7A5D8B774D3CB7F8AFF0C7032DF0"/>
    <w:rsid w:val="00E35377"/>
  </w:style>
  <w:style w:type="paragraph" w:customStyle="1" w:styleId="F70B78394A564A43969D72AD2D365DED">
    <w:name w:val="F70B78394A564A43969D72AD2D365DED"/>
    <w:rsid w:val="00E35377"/>
  </w:style>
  <w:style w:type="paragraph" w:customStyle="1" w:styleId="48C280BE10844B30AA75B991E1797571">
    <w:name w:val="48C280BE10844B30AA75B991E1797571"/>
    <w:rsid w:val="00E35377"/>
  </w:style>
  <w:style w:type="paragraph" w:customStyle="1" w:styleId="01D44D8A4902434CA9C045A756D431CE">
    <w:name w:val="01D44D8A4902434CA9C045A756D431CE"/>
    <w:rsid w:val="00E35377"/>
  </w:style>
  <w:style w:type="paragraph" w:customStyle="1" w:styleId="16074ECE643C4EDD871F95A4C7F75EEC">
    <w:name w:val="16074ECE643C4EDD871F95A4C7F75EEC"/>
    <w:rsid w:val="004C3B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</Template>
  <TotalTime>11</TotalTime>
  <Pages>1</Pages>
  <Words>755</Words>
  <Characters>4306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INFORMATION AND INSPECTION</vt:lpstr>
    </vt:vector>
  </TitlesOfParts>
  <Company>BEJV</Company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INSPECTION</dc:title>
  <dc:creator>nk91051373</dc:creator>
  <cp:lastModifiedBy>Азамат Куспанов</cp:lastModifiedBy>
  <cp:revision>16</cp:revision>
  <cp:lastPrinted>2020-07-28T05:14:00Z</cp:lastPrinted>
  <dcterms:created xsi:type="dcterms:W3CDTF">2022-05-26T17:47:00Z</dcterms:created>
  <dcterms:modified xsi:type="dcterms:W3CDTF">2022-06-06T16:37:00Z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